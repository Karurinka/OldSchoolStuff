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667E9F" w:rsidRDefault="00800EA4" w:rsidP="00C6554A">
      <w:pPr>
        <w:pStyle w:val="Photo"/>
        <w:rPr>
          <w:rFonts w:eastAsia="Malgun Gothic" w:cs="Calibri"/>
          <w:lang w:val="nl-NL"/>
        </w:rPr>
      </w:pPr>
      <w:bookmarkStart w:id="0" w:name="_Hlk482535302"/>
      <w:bookmarkStart w:id="1" w:name="_Toc321147149"/>
      <w:bookmarkStart w:id="2" w:name="_Toc318188227"/>
      <w:bookmarkStart w:id="3" w:name="_Toc318188327"/>
      <w:bookmarkStart w:id="4" w:name="_Toc318189312"/>
      <w:bookmarkStart w:id="5" w:name="_Toc321147011"/>
      <w:bookmarkEnd w:id="0"/>
      <w:r>
        <w:rPr>
          <w:noProof/>
          <w:lang w:eastAsia="ja-JP"/>
        </w:rPr>
        <w:drawing>
          <wp:inline distT="0" distB="0" distL="0" distR="0" wp14:anchorId="332C871D" wp14:editId="442260A7">
            <wp:extent cx="4392930" cy="5010785"/>
            <wp:effectExtent l="0" t="0" r="7620" b="0"/>
            <wp:docPr id="11" name="Picture 11" descr="C:\Users\miche\Downloads\owl-2028562_12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miche\Downloads\owl-2028562_128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75" w:rsidRPr="00667E9F" w:rsidRDefault="00742675" w:rsidP="00C6554A">
      <w:pPr>
        <w:pStyle w:val="Photo"/>
        <w:rPr>
          <w:rFonts w:eastAsia="Malgun Gothic" w:cs="Calibri"/>
          <w:lang w:val="nl-NL"/>
        </w:rPr>
      </w:pPr>
    </w:p>
    <w:bookmarkEnd w:id="1"/>
    <w:bookmarkEnd w:id="2"/>
    <w:bookmarkEnd w:id="3"/>
    <w:bookmarkEnd w:id="4"/>
    <w:bookmarkEnd w:id="5"/>
    <w:p w:rsidR="00C6554A" w:rsidRPr="00667E9F" w:rsidRDefault="006B3968" w:rsidP="002B7733">
      <w:pPr>
        <w:pStyle w:val="Title"/>
        <w:jc w:val="center"/>
        <w:rPr>
          <w:rFonts w:ascii="Calibri" w:eastAsia="Malgun Gothic" w:hAnsi="Calibri" w:cs="Calibri"/>
          <w:lang w:val="nl-NL"/>
        </w:rPr>
      </w:pPr>
      <w:r>
        <w:rPr>
          <w:rFonts w:ascii="Calibri" w:eastAsia="Malgun Gothic" w:hAnsi="Calibri" w:cs="Calibri"/>
          <w:lang w:val="nl-NL"/>
        </w:rPr>
        <w:t>ontwerpdocument</w:t>
      </w:r>
    </w:p>
    <w:p w:rsidR="00C6554A" w:rsidRPr="006B3968" w:rsidRDefault="00080BB9" w:rsidP="002B7733">
      <w:pPr>
        <w:pStyle w:val="Subtitle"/>
        <w:jc w:val="center"/>
        <w:rPr>
          <w:rFonts w:eastAsia="Malgun Gothic" w:cs="Calibri"/>
        </w:rPr>
      </w:pPr>
      <w:r w:rsidRPr="006B3968">
        <w:rPr>
          <w:rFonts w:eastAsia="Malgun Gothic" w:cs="Calibri"/>
        </w:rPr>
        <w:t>Live performance</w:t>
      </w:r>
    </w:p>
    <w:p w:rsidR="007A4D8C" w:rsidRPr="006B3968" w:rsidRDefault="00080BB9" w:rsidP="00C6554A">
      <w:pPr>
        <w:pStyle w:val="ContactInfo"/>
        <w:rPr>
          <w:rFonts w:eastAsia="Malgun Gothic" w:cs="Calibri"/>
        </w:rPr>
      </w:pPr>
      <w:r w:rsidRPr="006B3968">
        <w:rPr>
          <w:rFonts w:eastAsia="Malgun Gothic" w:cs="Calibri"/>
        </w:rPr>
        <w:t>Michelle Broens</w:t>
      </w:r>
      <w:r w:rsidR="00C6554A" w:rsidRPr="006B3968">
        <w:rPr>
          <w:rFonts w:eastAsia="Malgun Gothic" w:cs="Calibri"/>
        </w:rPr>
        <w:t xml:space="preserve"> | </w:t>
      </w:r>
      <w:r w:rsidRPr="006B3968">
        <w:rPr>
          <w:rFonts w:eastAsia="Malgun Gothic" w:cs="Calibri"/>
        </w:rPr>
        <w:t>S21</w:t>
      </w:r>
      <w:r w:rsidR="00E4743E">
        <w:rPr>
          <w:rFonts w:eastAsia="Malgun Gothic" w:cs="Calibri"/>
        </w:rPr>
        <w:t>M</w:t>
      </w:r>
      <w:r w:rsidR="00C6554A" w:rsidRPr="006B3968">
        <w:rPr>
          <w:rFonts w:eastAsia="Malgun Gothic" w:cs="Calibri"/>
        </w:rPr>
        <w:t xml:space="preserve"> | </w:t>
      </w:r>
      <w:r w:rsidRPr="006B3968">
        <w:rPr>
          <w:rFonts w:eastAsia="Malgun Gothic" w:cs="Calibri"/>
        </w:rPr>
        <w:t>2017</w:t>
      </w:r>
    </w:p>
    <w:p w:rsidR="007A4D8C" w:rsidRPr="006B3968" w:rsidRDefault="007A4D8C">
      <w:pPr>
        <w:rPr>
          <w:rFonts w:eastAsia="Malgun Gothic" w:cs="Calibri"/>
          <w:szCs w:val="22"/>
        </w:rPr>
      </w:pPr>
      <w:r w:rsidRPr="006B3968">
        <w:rPr>
          <w:rFonts w:eastAsia="Malgun Gothic" w:cs="Calibri"/>
        </w:rPr>
        <w:br w:type="page"/>
      </w:r>
    </w:p>
    <w:sdt>
      <w:sdtPr>
        <w:rPr>
          <w:rFonts w:cstheme="minorBidi"/>
          <w:caps w:val="0"/>
          <w:color w:val="auto"/>
          <w:spacing w:val="0"/>
          <w:sz w:val="22"/>
          <w:szCs w:val="20"/>
          <w:lang w:val="nl-NL"/>
        </w:rPr>
        <w:id w:val="-148982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03AD" w:rsidRPr="00667E9F" w:rsidRDefault="00247691" w:rsidP="004C57BD">
          <w:pPr>
            <w:pStyle w:val="TOCHeading"/>
            <w:rPr>
              <w:lang w:val="nl-NL"/>
            </w:rPr>
          </w:pPr>
          <w:r w:rsidRPr="00667E9F">
            <w:rPr>
              <w:lang w:val="nl-NL"/>
            </w:rPr>
            <w:t>Inhoudsopgave</w:t>
          </w:r>
        </w:p>
        <w:p w:rsidR="00E82801" w:rsidRDefault="003803AD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r w:rsidRPr="00667E9F">
            <w:rPr>
              <w:rFonts w:cs="Calibri"/>
              <w:szCs w:val="22"/>
              <w:lang w:val="nl-NL"/>
            </w:rPr>
            <w:fldChar w:fldCharType="begin"/>
          </w:r>
          <w:r w:rsidRPr="00667E9F">
            <w:rPr>
              <w:rFonts w:cs="Calibri"/>
              <w:szCs w:val="22"/>
              <w:lang w:val="nl-NL"/>
            </w:rPr>
            <w:instrText xml:space="preserve"> TOC \o "1-3" \h \z \u </w:instrText>
          </w:r>
          <w:r w:rsidRPr="00667E9F">
            <w:rPr>
              <w:rFonts w:cs="Calibri"/>
              <w:szCs w:val="22"/>
              <w:lang w:val="nl-NL"/>
            </w:rPr>
            <w:fldChar w:fldCharType="separate"/>
          </w:r>
          <w:hyperlink w:anchor="_Toc472295372" w:history="1">
            <w:r w:rsidR="00E82801" w:rsidRPr="00A15FE8">
              <w:rPr>
                <w:rStyle w:val="Hyperlink"/>
                <w:noProof/>
                <w:lang w:val="nl-NL"/>
              </w:rPr>
              <w:t>Inleiding</w:t>
            </w:r>
            <w:r w:rsidR="00E82801">
              <w:rPr>
                <w:noProof/>
                <w:webHidden/>
              </w:rPr>
              <w:tab/>
            </w:r>
            <w:r w:rsidR="00E82801">
              <w:rPr>
                <w:noProof/>
                <w:webHidden/>
              </w:rPr>
              <w:fldChar w:fldCharType="begin"/>
            </w:r>
            <w:r w:rsidR="00E82801">
              <w:rPr>
                <w:noProof/>
                <w:webHidden/>
              </w:rPr>
              <w:instrText xml:space="preserve"> PAGEREF _Toc472295372 \h </w:instrText>
            </w:r>
            <w:r w:rsidR="00E82801">
              <w:rPr>
                <w:noProof/>
                <w:webHidden/>
              </w:rPr>
            </w:r>
            <w:r w:rsidR="00E82801">
              <w:rPr>
                <w:noProof/>
                <w:webHidden/>
              </w:rPr>
              <w:fldChar w:fldCharType="separate"/>
            </w:r>
            <w:r w:rsidR="00E82801">
              <w:rPr>
                <w:noProof/>
                <w:webHidden/>
              </w:rPr>
              <w:t>2</w:t>
            </w:r>
            <w:r w:rsidR="00E82801">
              <w:rPr>
                <w:noProof/>
                <w:webHidden/>
              </w:rPr>
              <w:fldChar w:fldCharType="end"/>
            </w:r>
          </w:hyperlink>
        </w:p>
        <w:p w:rsidR="00E82801" w:rsidRDefault="00C90A9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295373" w:history="1">
            <w:r w:rsidR="00E82801" w:rsidRPr="00A15FE8">
              <w:rPr>
                <w:rStyle w:val="Hyperlink"/>
                <w:noProof/>
                <w:lang w:val="nl-NL"/>
              </w:rPr>
              <w:t>Begrippen</w:t>
            </w:r>
            <w:r w:rsidR="00E82801">
              <w:rPr>
                <w:noProof/>
                <w:webHidden/>
              </w:rPr>
              <w:tab/>
            </w:r>
            <w:r w:rsidR="00E82801">
              <w:rPr>
                <w:noProof/>
                <w:webHidden/>
              </w:rPr>
              <w:fldChar w:fldCharType="begin"/>
            </w:r>
            <w:r w:rsidR="00E82801">
              <w:rPr>
                <w:noProof/>
                <w:webHidden/>
              </w:rPr>
              <w:instrText xml:space="preserve"> PAGEREF _Toc472295373 \h </w:instrText>
            </w:r>
            <w:r w:rsidR="00E82801">
              <w:rPr>
                <w:noProof/>
                <w:webHidden/>
              </w:rPr>
            </w:r>
            <w:r w:rsidR="00E82801">
              <w:rPr>
                <w:noProof/>
                <w:webHidden/>
              </w:rPr>
              <w:fldChar w:fldCharType="separate"/>
            </w:r>
            <w:r w:rsidR="00E82801">
              <w:rPr>
                <w:noProof/>
                <w:webHidden/>
              </w:rPr>
              <w:t>3</w:t>
            </w:r>
            <w:r w:rsidR="00E82801">
              <w:rPr>
                <w:noProof/>
                <w:webHidden/>
              </w:rPr>
              <w:fldChar w:fldCharType="end"/>
            </w:r>
          </w:hyperlink>
        </w:p>
        <w:p w:rsidR="00E82801" w:rsidRDefault="00C90A9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295374" w:history="1">
            <w:r w:rsidR="00E82801" w:rsidRPr="00A15FE8">
              <w:rPr>
                <w:rStyle w:val="Hyperlink"/>
                <w:noProof/>
                <w:lang w:val="nl-NL"/>
              </w:rPr>
              <w:t>Architectuur</w:t>
            </w:r>
            <w:r w:rsidR="00E82801">
              <w:rPr>
                <w:noProof/>
                <w:webHidden/>
              </w:rPr>
              <w:tab/>
            </w:r>
            <w:r w:rsidR="00E82801">
              <w:rPr>
                <w:noProof/>
                <w:webHidden/>
              </w:rPr>
              <w:fldChar w:fldCharType="begin"/>
            </w:r>
            <w:r w:rsidR="00E82801">
              <w:rPr>
                <w:noProof/>
                <w:webHidden/>
              </w:rPr>
              <w:instrText xml:space="preserve"> PAGEREF _Toc472295374 \h </w:instrText>
            </w:r>
            <w:r w:rsidR="00E82801">
              <w:rPr>
                <w:noProof/>
                <w:webHidden/>
              </w:rPr>
            </w:r>
            <w:r w:rsidR="00E82801">
              <w:rPr>
                <w:noProof/>
                <w:webHidden/>
              </w:rPr>
              <w:fldChar w:fldCharType="separate"/>
            </w:r>
            <w:r w:rsidR="00E82801">
              <w:rPr>
                <w:noProof/>
                <w:webHidden/>
              </w:rPr>
              <w:t>4</w:t>
            </w:r>
            <w:r w:rsidR="00E82801">
              <w:rPr>
                <w:noProof/>
                <w:webHidden/>
              </w:rPr>
              <w:fldChar w:fldCharType="end"/>
            </w:r>
          </w:hyperlink>
        </w:p>
        <w:p w:rsidR="00E82801" w:rsidRDefault="00C90A9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295375" w:history="1">
            <w:r w:rsidR="00E82801" w:rsidRPr="00A15FE8">
              <w:rPr>
                <w:rStyle w:val="Hyperlink"/>
                <w:noProof/>
                <w:lang w:val="nl-NL"/>
              </w:rPr>
              <w:t>Database ontwerp</w:t>
            </w:r>
            <w:r w:rsidR="00E82801">
              <w:rPr>
                <w:noProof/>
                <w:webHidden/>
              </w:rPr>
              <w:tab/>
            </w:r>
            <w:r w:rsidR="00E82801">
              <w:rPr>
                <w:noProof/>
                <w:webHidden/>
              </w:rPr>
              <w:fldChar w:fldCharType="begin"/>
            </w:r>
            <w:r w:rsidR="00E82801">
              <w:rPr>
                <w:noProof/>
                <w:webHidden/>
              </w:rPr>
              <w:instrText xml:space="preserve"> PAGEREF _Toc472295375 \h </w:instrText>
            </w:r>
            <w:r w:rsidR="00E82801">
              <w:rPr>
                <w:noProof/>
                <w:webHidden/>
              </w:rPr>
            </w:r>
            <w:r w:rsidR="00E82801">
              <w:rPr>
                <w:noProof/>
                <w:webHidden/>
              </w:rPr>
              <w:fldChar w:fldCharType="separate"/>
            </w:r>
            <w:r w:rsidR="00E82801">
              <w:rPr>
                <w:noProof/>
                <w:webHidden/>
              </w:rPr>
              <w:t>5</w:t>
            </w:r>
            <w:r w:rsidR="00E82801">
              <w:rPr>
                <w:noProof/>
                <w:webHidden/>
              </w:rPr>
              <w:fldChar w:fldCharType="end"/>
            </w:r>
          </w:hyperlink>
        </w:p>
        <w:p w:rsidR="00E82801" w:rsidRDefault="00C90A9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295376" w:history="1">
            <w:r w:rsidR="00E82801" w:rsidRPr="00A15FE8">
              <w:rPr>
                <w:rStyle w:val="Hyperlink"/>
                <w:noProof/>
                <w:lang w:val="nl-NL"/>
              </w:rPr>
              <w:t>Het ontwerp</w:t>
            </w:r>
            <w:r w:rsidR="00E82801">
              <w:rPr>
                <w:noProof/>
                <w:webHidden/>
              </w:rPr>
              <w:tab/>
            </w:r>
            <w:r w:rsidR="00E82801">
              <w:rPr>
                <w:noProof/>
                <w:webHidden/>
              </w:rPr>
              <w:fldChar w:fldCharType="begin"/>
            </w:r>
            <w:r w:rsidR="00E82801">
              <w:rPr>
                <w:noProof/>
                <w:webHidden/>
              </w:rPr>
              <w:instrText xml:space="preserve"> PAGEREF _Toc472295376 \h </w:instrText>
            </w:r>
            <w:r w:rsidR="00E82801">
              <w:rPr>
                <w:noProof/>
                <w:webHidden/>
              </w:rPr>
            </w:r>
            <w:r w:rsidR="00E82801">
              <w:rPr>
                <w:noProof/>
                <w:webHidden/>
              </w:rPr>
              <w:fldChar w:fldCharType="separate"/>
            </w:r>
            <w:r w:rsidR="00E82801">
              <w:rPr>
                <w:noProof/>
                <w:webHidden/>
              </w:rPr>
              <w:t>5</w:t>
            </w:r>
            <w:r w:rsidR="00E82801">
              <w:rPr>
                <w:noProof/>
                <w:webHidden/>
              </w:rPr>
              <w:fldChar w:fldCharType="end"/>
            </w:r>
          </w:hyperlink>
        </w:p>
        <w:p w:rsidR="00E82801" w:rsidRDefault="00C90A9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295377" w:history="1">
            <w:r w:rsidR="00E82801" w:rsidRPr="00A15FE8">
              <w:rPr>
                <w:rStyle w:val="Hyperlink"/>
                <w:noProof/>
                <w:lang w:val="nl-NL"/>
              </w:rPr>
              <w:t>Bijlage bij het database ontwerp</w:t>
            </w:r>
            <w:r w:rsidR="00E82801">
              <w:rPr>
                <w:noProof/>
                <w:webHidden/>
              </w:rPr>
              <w:tab/>
            </w:r>
            <w:r w:rsidR="00E82801">
              <w:rPr>
                <w:noProof/>
                <w:webHidden/>
              </w:rPr>
              <w:fldChar w:fldCharType="begin"/>
            </w:r>
            <w:r w:rsidR="00E82801">
              <w:rPr>
                <w:noProof/>
                <w:webHidden/>
              </w:rPr>
              <w:instrText xml:space="preserve"> PAGEREF _Toc472295377 \h </w:instrText>
            </w:r>
            <w:r w:rsidR="00E82801">
              <w:rPr>
                <w:noProof/>
                <w:webHidden/>
              </w:rPr>
            </w:r>
            <w:r w:rsidR="00E82801">
              <w:rPr>
                <w:noProof/>
                <w:webHidden/>
              </w:rPr>
              <w:fldChar w:fldCharType="separate"/>
            </w:r>
            <w:r w:rsidR="00E82801">
              <w:rPr>
                <w:noProof/>
                <w:webHidden/>
              </w:rPr>
              <w:t>6</w:t>
            </w:r>
            <w:r w:rsidR="00E82801">
              <w:rPr>
                <w:noProof/>
                <w:webHidden/>
              </w:rPr>
              <w:fldChar w:fldCharType="end"/>
            </w:r>
          </w:hyperlink>
        </w:p>
        <w:p w:rsidR="00E82801" w:rsidRDefault="00C90A9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295378" w:history="1">
            <w:r w:rsidR="00E82801" w:rsidRPr="00A15FE8">
              <w:rPr>
                <w:rStyle w:val="Hyperlink"/>
                <w:noProof/>
                <w:lang w:val="nl-NL"/>
              </w:rPr>
              <w:t>Tabellen</w:t>
            </w:r>
            <w:r w:rsidR="00E82801">
              <w:rPr>
                <w:noProof/>
                <w:webHidden/>
              </w:rPr>
              <w:tab/>
            </w:r>
            <w:r w:rsidR="00E82801">
              <w:rPr>
                <w:noProof/>
                <w:webHidden/>
              </w:rPr>
              <w:fldChar w:fldCharType="begin"/>
            </w:r>
            <w:r w:rsidR="00E82801">
              <w:rPr>
                <w:noProof/>
                <w:webHidden/>
              </w:rPr>
              <w:instrText xml:space="preserve"> PAGEREF _Toc472295378 \h </w:instrText>
            </w:r>
            <w:r w:rsidR="00E82801">
              <w:rPr>
                <w:noProof/>
                <w:webHidden/>
              </w:rPr>
            </w:r>
            <w:r w:rsidR="00E82801">
              <w:rPr>
                <w:noProof/>
                <w:webHidden/>
              </w:rPr>
              <w:fldChar w:fldCharType="separate"/>
            </w:r>
            <w:r w:rsidR="00E82801">
              <w:rPr>
                <w:noProof/>
                <w:webHidden/>
              </w:rPr>
              <w:t>7</w:t>
            </w:r>
            <w:r w:rsidR="00E82801">
              <w:rPr>
                <w:noProof/>
                <w:webHidden/>
              </w:rPr>
              <w:fldChar w:fldCharType="end"/>
            </w:r>
          </w:hyperlink>
        </w:p>
        <w:p w:rsidR="00E82801" w:rsidRDefault="00C90A9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295379" w:history="1">
            <w:r w:rsidR="00E82801" w:rsidRPr="00A15FE8">
              <w:rPr>
                <w:rStyle w:val="Hyperlink"/>
                <w:noProof/>
                <w:lang w:val="nl-NL"/>
              </w:rPr>
              <w:t>Klassendiagram</w:t>
            </w:r>
            <w:r w:rsidR="00E82801">
              <w:rPr>
                <w:noProof/>
                <w:webHidden/>
              </w:rPr>
              <w:tab/>
            </w:r>
            <w:r w:rsidR="00E82801">
              <w:rPr>
                <w:noProof/>
                <w:webHidden/>
              </w:rPr>
              <w:fldChar w:fldCharType="begin"/>
            </w:r>
            <w:r w:rsidR="00E82801">
              <w:rPr>
                <w:noProof/>
                <w:webHidden/>
              </w:rPr>
              <w:instrText xml:space="preserve"> PAGEREF _Toc472295379 \h </w:instrText>
            </w:r>
            <w:r w:rsidR="00E82801">
              <w:rPr>
                <w:noProof/>
                <w:webHidden/>
              </w:rPr>
            </w:r>
            <w:r w:rsidR="00E82801">
              <w:rPr>
                <w:noProof/>
                <w:webHidden/>
              </w:rPr>
              <w:fldChar w:fldCharType="separate"/>
            </w:r>
            <w:r w:rsidR="00E82801">
              <w:rPr>
                <w:noProof/>
                <w:webHidden/>
              </w:rPr>
              <w:t>8</w:t>
            </w:r>
            <w:r w:rsidR="00E82801">
              <w:rPr>
                <w:noProof/>
                <w:webHidden/>
              </w:rPr>
              <w:fldChar w:fldCharType="end"/>
            </w:r>
          </w:hyperlink>
        </w:p>
        <w:p w:rsidR="00E82801" w:rsidRDefault="00C90A97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295380" w:history="1">
            <w:r w:rsidR="00E82801" w:rsidRPr="00A15FE8">
              <w:rPr>
                <w:rStyle w:val="Hyperlink"/>
                <w:noProof/>
                <w:lang w:val="nl-NL"/>
              </w:rPr>
              <w:t>Klassendiagram bijlage</w:t>
            </w:r>
            <w:r w:rsidR="00E82801">
              <w:rPr>
                <w:noProof/>
                <w:webHidden/>
              </w:rPr>
              <w:tab/>
            </w:r>
            <w:r w:rsidR="00E82801">
              <w:rPr>
                <w:noProof/>
                <w:webHidden/>
              </w:rPr>
              <w:fldChar w:fldCharType="begin"/>
            </w:r>
            <w:r w:rsidR="00E82801">
              <w:rPr>
                <w:noProof/>
                <w:webHidden/>
              </w:rPr>
              <w:instrText xml:space="preserve"> PAGEREF _Toc472295380 \h </w:instrText>
            </w:r>
            <w:r w:rsidR="00E82801">
              <w:rPr>
                <w:noProof/>
                <w:webHidden/>
              </w:rPr>
            </w:r>
            <w:r w:rsidR="00E82801">
              <w:rPr>
                <w:noProof/>
                <w:webHidden/>
              </w:rPr>
              <w:fldChar w:fldCharType="separate"/>
            </w:r>
            <w:r w:rsidR="00E82801">
              <w:rPr>
                <w:noProof/>
                <w:webHidden/>
              </w:rPr>
              <w:t>9</w:t>
            </w:r>
            <w:r w:rsidR="00E82801">
              <w:rPr>
                <w:noProof/>
                <w:webHidden/>
              </w:rPr>
              <w:fldChar w:fldCharType="end"/>
            </w:r>
          </w:hyperlink>
        </w:p>
        <w:p w:rsidR="00E82801" w:rsidRDefault="00C90A97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eastAsia="ja-JP"/>
            </w:rPr>
          </w:pPr>
          <w:hyperlink w:anchor="_Toc472295381" w:history="1">
            <w:r w:rsidR="00E82801" w:rsidRPr="00A15FE8">
              <w:rPr>
                <w:rStyle w:val="Hyperlink"/>
                <w:noProof/>
                <w:lang w:val="nl-NL"/>
              </w:rPr>
              <w:t>Infrastructuur</w:t>
            </w:r>
            <w:r w:rsidR="00E82801">
              <w:rPr>
                <w:noProof/>
                <w:webHidden/>
              </w:rPr>
              <w:tab/>
            </w:r>
            <w:r w:rsidR="00E82801">
              <w:rPr>
                <w:noProof/>
                <w:webHidden/>
              </w:rPr>
              <w:fldChar w:fldCharType="begin"/>
            </w:r>
            <w:r w:rsidR="00E82801">
              <w:rPr>
                <w:noProof/>
                <w:webHidden/>
              </w:rPr>
              <w:instrText xml:space="preserve"> PAGEREF _Toc472295381 \h </w:instrText>
            </w:r>
            <w:r w:rsidR="00E82801">
              <w:rPr>
                <w:noProof/>
                <w:webHidden/>
              </w:rPr>
            </w:r>
            <w:r w:rsidR="00E82801">
              <w:rPr>
                <w:noProof/>
                <w:webHidden/>
              </w:rPr>
              <w:fldChar w:fldCharType="separate"/>
            </w:r>
            <w:r w:rsidR="00E82801">
              <w:rPr>
                <w:noProof/>
                <w:webHidden/>
              </w:rPr>
              <w:t>10</w:t>
            </w:r>
            <w:r w:rsidR="00E82801">
              <w:rPr>
                <w:noProof/>
                <w:webHidden/>
              </w:rPr>
              <w:fldChar w:fldCharType="end"/>
            </w:r>
          </w:hyperlink>
        </w:p>
        <w:p w:rsidR="003803AD" w:rsidRPr="00667E9F" w:rsidRDefault="003803AD">
          <w:pPr>
            <w:rPr>
              <w:rFonts w:cs="Calibri"/>
              <w:szCs w:val="22"/>
              <w:lang w:val="nl-NL"/>
            </w:rPr>
          </w:pPr>
          <w:r w:rsidRPr="00667E9F">
            <w:rPr>
              <w:rFonts w:cs="Calibri"/>
              <w:b/>
              <w:bCs/>
              <w:noProof/>
              <w:szCs w:val="22"/>
              <w:lang w:val="nl-NL"/>
            </w:rPr>
            <w:fldChar w:fldCharType="end"/>
          </w:r>
        </w:p>
      </w:sdtContent>
    </w:sdt>
    <w:p w:rsidR="00C6554A" w:rsidRPr="00667E9F" w:rsidRDefault="00C6554A" w:rsidP="00E54DC4">
      <w:pPr>
        <w:rPr>
          <w:rFonts w:eastAsia="Malgun Gothic" w:cs="Calibri"/>
          <w:szCs w:val="22"/>
          <w:lang w:val="nl-NL"/>
        </w:rPr>
      </w:pPr>
      <w:r w:rsidRPr="00667E9F">
        <w:rPr>
          <w:rFonts w:eastAsia="Malgun Gothic" w:cs="Calibri"/>
          <w:szCs w:val="22"/>
          <w:lang w:val="nl-NL"/>
        </w:rPr>
        <w:br w:type="page"/>
      </w:r>
    </w:p>
    <w:p w:rsidR="003E4559" w:rsidRDefault="007A4D8C" w:rsidP="003E4559">
      <w:pPr>
        <w:pStyle w:val="Heading1"/>
        <w:rPr>
          <w:lang w:val="nl-NL"/>
        </w:rPr>
      </w:pPr>
      <w:bookmarkStart w:id="6" w:name="_Toc472295372"/>
      <w:r w:rsidRPr="00667E9F">
        <w:rPr>
          <w:lang w:val="nl-NL"/>
        </w:rPr>
        <w:lastRenderedPageBreak/>
        <w:t>Inleidin</w:t>
      </w:r>
      <w:r w:rsidR="003E4559">
        <w:rPr>
          <w:lang w:val="nl-NL"/>
        </w:rPr>
        <w:t>g</w:t>
      </w:r>
      <w:bookmarkEnd w:id="6"/>
    </w:p>
    <w:p w:rsidR="007E4B85" w:rsidRPr="007E4B85" w:rsidRDefault="007E4B85" w:rsidP="007E4B85">
      <w:r w:rsidRPr="007E4B85">
        <w:rPr>
          <w:lang w:val="nl-NL"/>
        </w:rPr>
        <w:t>In dit document wordt er dieper ingegaan op de applicatie die in het document beschreven staat. Hier komen de meer gecompliceerde uitwerkingen die bijna meteen geïmplementeerd kunnen worden. Deze onderdelen zijn:</w:t>
      </w:r>
    </w:p>
    <w:p w:rsidR="007E4B85" w:rsidRPr="00D85E4F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D85E4F">
        <w:rPr>
          <w:lang w:val="nl-NL"/>
        </w:rPr>
        <w:t>Begrippen:</w:t>
      </w:r>
      <w:r w:rsidR="00D85E4F" w:rsidRPr="00D85E4F">
        <w:rPr>
          <w:lang w:val="nl-NL"/>
        </w:rPr>
        <w:t xml:space="preserve"> </w:t>
      </w:r>
      <w:r w:rsidR="00D85E4F">
        <w:rPr>
          <w:lang w:val="nl-NL"/>
        </w:rPr>
        <w:t>dit is een lijs</w:t>
      </w:r>
      <w:r w:rsidR="00CC6A11">
        <w:rPr>
          <w:lang w:val="nl-NL"/>
        </w:rPr>
        <w:t>t</w:t>
      </w:r>
      <w:r w:rsidR="00D85E4F">
        <w:rPr>
          <w:lang w:val="nl-NL"/>
        </w:rPr>
        <w:t xml:space="preserve"> met begrippen hier </w:t>
      </w:r>
      <w:r w:rsidR="00D85E4F" w:rsidRPr="00667E9F">
        <w:rPr>
          <w:rFonts w:cs="Calibri"/>
          <w:lang w:val="nl-NL"/>
        </w:rPr>
        <w:t>staan woorden die de lezer misschien niet begrijpt of misschien niet helemaal begrijpt.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Architectuur:</w:t>
      </w:r>
      <w:r w:rsidR="00017100" w:rsidRPr="00017100">
        <w:rPr>
          <w:lang w:val="nl-NL"/>
        </w:rPr>
        <w:t xml:space="preserve"> dit geeft de structuur en co</w:t>
      </w:r>
      <w:r w:rsidR="00017100">
        <w:rPr>
          <w:lang w:val="nl-NL"/>
        </w:rPr>
        <w:t>mmunicatie van de applicatie weer</w:t>
      </w:r>
      <w:r w:rsidR="007132F2">
        <w:rPr>
          <w:lang w:val="nl-NL"/>
        </w:rPr>
        <w:t xml:space="preserve"> in de vorm van een diagram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Database ontwerp:</w:t>
      </w:r>
      <w:r w:rsidR="00D71EC0">
        <w:rPr>
          <w:lang w:val="nl-NL"/>
        </w:rPr>
        <w:t xml:space="preserve"> hierin komt een diagram van </w:t>
      </w:r>
      <w:r w:rsidR="00017100" w:rsidRPr="00017100">
        <w:rPr>
          <w:lang w:val="nl-NL"/>
        </w:rPr>
        <w:t xml:space="preserve">de </w:t>
      </w:r>
      <w:r w:rsidR="00613FDF">
        <w:rPr>
          <w:lang w:val="nl-NL"/>
        </w:rPr>
        <w:t>tabellen</w:t>
      </w:r>
      <w:r w:rsidR="00017100">
        <w:rPr>
          <w:lang w:val="nl-NL"/>
        </w:rPr>
        <w:t xml:space="preserve"> en attributen </w:t>
      </w:r>
      <w:r w:rsidR="00D71EC0">
        <w:rPr>
          <w:lang w:val="nl-NL"/>
        </w:rPr>
        <w:t>die in de database gezet worden, samen met een bijlage van dit diagram.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Klassendiagra</w:t>
      </w:r>
      <w:r w:rsidR="00017100" w:rsidRPr="00017100">
        <w:rPr>
          <w:lang w:val="nl-NL"/>
        </w:rPr>
        <w:t>m</w:t>
      </w:r>
      <w:r w:rsidRPr="00017100">
        <w:rPr>
          <w:lang w:val="nl-NL"/>
        </w:rPr>
        <w:t>:</w:t>
      </w:r>
      <w:r w:rsidR="00017100" w:rsidRPr="00017100">
        <w:rPr>
          <w:lang w:val="nl-NL"/>
        </w:rPr>
        <w:t xml:space="preserve"> dit geeft aan welke klassen, proper</w:t>
      </w:r>
      <w:r w:rsidR="00017100">
        <w:rPr>
          <w:lang w:val="nl-NL"/>
        </w:rPr>
        <w:t>ties en methodes er in de applicatie gebruikt gaan worden.</w:t>
      </w:r>
    </w:p>
    <w:p w:rsidR="007E4B85" w:rsidRPr="00A8169A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A8169A">
        <w:rPr>
          <w:lang w:val="nl-NL"/>
        </w:rPr>
        <w:t>Infrastructuur:</w:t>
      </w:r>
      <w:r w:rsidR="00A8169A" w:rsidRPr="00A8169A">
        <w:rPr>
          <w:lang w:val="nl-NL"/>
        </w:rPr>
        <w:t xml:space="preserve"> hier wordt </w:t>
      </w:r>
      <w:r w:rsidR="00A8169A">
        <w:rPr>
          <w:lang w:val="nl-NL"/>
        </w:rPr>
        <w:t>in een diagram beschreven</w:t>
      </w:r>
      <w:r w:rsidR="00A8169A" w:rsidRPr="00A8169A">
        <w:rPr>
          <w:lang w:val="nl-NL"/>
        </w:rPr>
        <w:t xml:space="preserve"> hoe de</w:t>
      </w:r>
      <w:r w:rsidR="00A8169A">
        <w:rPr>
          <w:lang w:val="nl-NL"/>
        </w:rPr>
        <w:t xml:space="preserve"> infrastructuur in elkaar zit, dus de server waar eventueel de database opstaat, de clients waarop de applicatie zou kunnen draaien.</w:t>
      </w:r>
    </w:p>
    <w:p w:rsidR="003E4559" w:rsidRPr="007E4B85" w:rsidRDefault="003E4559" w:rsidP="007E4B85">
      <w:pPr>
        <w:rPr>
          <w:lang w:val="nl-NL"/>
        </w:rPr>
      </w:pPr>
      <w:r w:rsidRPr="007E4B85">
        <w:rPr>
          <w:lang w:val="nl-NL"/>
        </w:rPr>
        <w:br w:type="page"/>
      </w:r>
    </w:p>
    <w:p w:rsidR="00174399" w:rsidRPr="00667E9F" w:rsidRDefault="00174399" w:rsidP="004C57BD">
      <w:pPr>
        <w:pStyle w:val="Heading1"/>
        <w:rPr>
          <w:lang w:val="nl-NL"/>
        </w:rPr>
      </w:pPr>
      <w:bookmarkStart w:id="7" w:name="_Toc472295373"/>
      <w:r w:rsidRPr="00667E9F">
        <w:rPr>
          <w:lang w:val="nl-NL"/>
        </w:rPr>
        <w:lastRenderedPageBreak/>
        <w:t>Begrippen</w:t>
      </w:r>
      <w:bookmarkEnd w:id="7"/>
    </w:p>
    <w:p w:rsidR="00321AD5" w:rsidRPr="00667E9F" w:rsidRDefault="00321AD5" w:rsidP="00321AD5">
      <w:pPr>
        <w:pStyle w:val="NoSpacing"/>
        <w:rPr>
          <w:rFonts w:cs="Calibri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745"/>
      </w:tblGrid>
      <w:tr w:rsidR="00321AD5" w:rsidRPr="006B3968" w:rsidTr="00321AD5">
        <w:tc>
          <w:tcPr>
            <w:tcW w:w="188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b/>
                <w:lang w:val="nl-NL"/>
              </w:rPr>
            </w:pPr>
            <w:r w:rsidRPr="00667E9F">
              <w:rPr>
                <w:rFonts w:cs="Calibri"/>
                <w:b/>
                <w:lang w:val="nl-NL"/>
              </w:rPr>
              <w:t>Begrip</w:t>
            </w: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b/>
                <w:lang w:val="nl-NL"/>
              </w:rPr>
            </w:pPr>
            <w:r w:rsidRPr="00667E9F">
              <w:rPr>
                <w:rFonts w:cs="Calibri"/>
                <w:b/>
                <w:lang w:val="nl-NL"/>
              </w:rPr>
              <w:t>Uitleg</w:t>
            </w:r>
          </w:p>
        </w:tc>
      </w:tr>
      <w:tr w:rsidR="00321AD5" w:rsidRPr="00E363EF" w:rsidTr="008C49BC">
        <w:trPr>
          <w:trHeight w:val="467"/>
        </w:trPr>
        <w:tc>
          <w:tcPr>
            <w:tcW w:w="1885" w:type="dxa"/>
          </w:tcPr>
          <w:p w:rsidR="00321AD5" w:rsidRPr="00667E9F" w:rsidRDefault="00017100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Property</w:t>
            </w:r>
          </w:p>
        </w:tc>
        <w:tc>
          <w:tcPr>
            <w:tcW w:w="6745" w:type="dxa"/>
          </w:tcPr>
          <w:p w:rsidR="00321AD5" w:rsidRPr="00667E9F" w:rsidRDefault="00017100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In een property worden w</w:t>
            </w:r>
            <w:r w:rsidR="006347E0">
              <w:rPr>
                <w:rFonts w:cs="Calibri"/>
                <w:lang w:val="nl-NL"/>
              </w:rPr>
              <w:t xml:space="preserve">aardes opgeslagen om een </w:t>
            </w:r>
            <w:r w:rsidR="00EA40CF">
              <w:rPr>
                <w:rFonts w:cs="Calibri"/>
                <w:lang w:val="nl-NL"/>
              </w:rPr>
              <w:t>privéveld</w:t>
            </w:r>
            <w:r w:rsidR="006347E0">
              <w:rPr>
                <w:rFonts w:cs="Calibri"/>
                <w:lang w:val="nl-NL"/>
              </w:rPr>
              <w:t xml:space="preserve"> buiten de klasse te kunnen gebruiken.</w:t>
            </w:r>
          </w:p>
        </w:tc>
      </w:tr>
      <w:tr w:rsidR="00321AD5" w:rsidRPr="00E363EF" w:rsidTr="006C6CA3">
        <w:trPr>
          <w:trHeight w:val="449"/>
        </w:trPr>
        <w:tc>
          <w:tcPr>
            <w:tcW w:w="188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Methode</w:t>
            </w:r>
          </w:p>
        </w:tc>
        <w:tc>
          <w:tcPr>
            <w:tcW w:w="674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handeling die meerdere keren aangeroepen kan worden</w:t>
            </w:r>
            <w:r w:rsidR="00E616F1">
              <w:rPr>
                <w:rFonts w:cs="Calibri"/>
                <w:lang w:val="nl-NL"/>
              </w:rPr>
              <w:t>.</w:t>
            </w:r>
          </w:p>
        </w:tc>
      </w:tr>
      <w:tr w:rsidR="00321AD5" w:rsidRPr="00E363EF" w:rsidTr="000B004A">
        <w:trPr>
          <w:trHeight w:val="440"/>
        </w:trPr>
        <w:tc>
          <w:tcPr>
            <w:tcW w:w="188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Infrastructuur</w:t>
            </w:r>
          </w:p>
        </w:tc>
        <w:tc>
          <w:tcPr>
            <w:tcW w:w="674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verzameling van voorzieningen die nodig is voor het transport van data.</w:t>
            </w:r>
          </w:p>
        </w:tc>
      </w:tr>
      <w:tr w:rsidR="00321AD5" w:rsidRPr="00E363EF" w:rsidTr="000B004A">
        <w:trPr>
          <w:trHeight w:val="440"/>
        </w:trPr>
        <w:tc>
          <w:tcPr>
            <w:tcW w:w="1885" w:type="dxa"/>
          </w:tcPr>
          <w:p w:rsidR="00321AD5" w:rsidRPr="00667E9F" w:rsidRDefault="00E616F1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Clients</w:t>
            </w:r>
          </w:p>
        </w:tc>
        <w:tc>
          <w:tcPr>
            <w:tcW w:w="6745" w:type="dxa"/>
          </w:tcPr>
          <w:p w:rsidR="00321AD5" w:rsidRPr="00667E9F" w:rsidRDefault="00E616F1" w:rsidP="00E616F1">
            <w:pPr>
              <w:pStyle w:val="NoSpacing"/>
              <w:tabs>
                <w:tab w:val="left" w:pos="1908"/>
              </w:tabs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client is een werkstation dus een pc of een laptop, die verbonden zit met de rest van de infrastructuur.</w:t>
            </w:r>
          </w:p>
        </w:tc>
      </w:tr>
      <w:tr w:rsidR="00321AD5" w:rsidRPr="00E363EF" w:rsidTr="008C49BC">
        <w:trPr>
          <w:trHeight w:val="431"/>
        </w:trPr>
        <w:tc>
          <w:tcPr>
            <w:tcW w:w="1885" w:type="dxa"/>
          </w:tcPr>
          <w:p w:rsidR="00321AD5" w:rsidRPr="00667E9F" w:rsidRDefault="000D3389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Query</w:t>
            </w:r>
          </w:p>
        </w:tc>
        <w:tc>
          <w:tcPr>
            <w:tcW w:w="6745" w:type="dxa"/>
          </w:tcPr>
          <w:p w:rsidR="00321AD5" w:rsidRPr="00667E9F" w:rsidRDefault="000D3389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query is een verzoek voor dat</w:t>
            </w:r>
            <w:r w:rsidR="00A57089">
              <w:rPr>
                <w:rFonts w:cs="Calibri"/>
                <w:lang w:val="nl-NL"/>
              </w:rPr>
              <w:t>a/informatie van een tabel (of meerdere tabellen) aan de database.</w:t>
            </w:r>
          </w:p>
        </w:tc>
      </w:tr>
      <w:tr w:rsidR="00321AD5" w:rsidRPr="00E363EF" w:rsidTr="000B004A">
        <w:trPr>
          <w:trHeight w:val="431"/>
        </w:trPr>
        <w:tc>
          <w:tcPr>
            <w:tcW w:w="188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</w:tr>
      <w:tr w:rsidR="00321AD5" w:rsidRPr="00E363EF" w:rsidTr="000B004A">
        <w:trPr>
          <w:trHeight w:val="440"/>
        </w:trPr>
        <w:tc>
          <w:tcPr>
            <w:tcW w:w="188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</w:tr>
    </w:tbl>
    <w:p w:rsidR="0098294F" w:rsidRPr="00667E9F" w:rsidRDefault="0098294F" w:rsidP="00321AD5">
      <w:pPr>
        <w:pStyle w:val="NoSpacing"/>
        <w:rPr>
          <w:rFonts w:cs="Calibri"/>
          <w:lang w:val="nl-NL"/>
        </w:rPr>
      </w:pPr>
      <w:r w:rsidRPr="00667E9F">
        <w:rPr>
          <w:rFonts w:cs="Calibri"/>
          <w:lang w:val="nl-NL"/>
        </w:rPr>
        <w:br w:type="page"/>
      </w:r>
    </w:p>
    <w:p w:rsidR="0098294F" w:rsidRPr="00667E9F" w:rsidRDefault="006B3968" w:rsidP="004C57BD">
      <w:pPr>
        <w:pStyle w:val="Heading1"/>
        <w:rPr>
          <w:lang w:val="nl-NL"/>
        </w:rPr>
      </w:pPr>
      <w:bookmarkStart w:id="8" w:name="_Toc472295374"/>
      <w:r>
        <w:rPr>
          <w:lang w:val="nl-NL"/>
        </w:rPr>
        <w:lastRenderedPageBreak/>
        <w:t>Architectuur</w:t>
      </w:r>
      <w:bookmarkEnd w:id="8"/>
    </w:p>
    <w:p w:rsidR="003F021E" w:rsidRDefault="00613FDF">
      <w:pPr>
        <w:rPr>
          <w:rFonts w:cs="Calibri"/>
          <w:szCs w:val="22"/>
          <w:lang w:val="nl-NL"/>
        </w:rPr>
      </w:pPr>
      <w:r>
        <w:rPr>
          <w:rFonts w:cs="Calibri"/>
          <w:szCs w:val="22"/>
          <w:lang w:val="nl-NL"/>
        </w:rPr>
        <w:t xml:space="preserve">De gebruiker logt in op het inlogscherm (presentatie laag) de gegevens worden doorgestuurd naar de buisiness laag. </w:t>
      </w:r>
      <w:r w:rsidR="000D3389">
        <w:rPr>
          <w:rFonts w:cs="Calibri"/>
          <w:szCs w:val="22"/>
          <w:lang w:val="nl-NL"/>
        </w:rPr>
        <w:t xml:space="preserve">Deze gegevens worden door middel van een query (data laag) naar de database gestuurd. </w:t>
      </w:r>
    </w:p>
    <w:p w:rsidR="0098294F" w:rsidRPr="00667E9F" w:rsidRDefault="003F021E">
      <w:pPr>
        <w:rPr>
          <w:rFonts w:cs="Calibri"/>
          <w:caps/>
          <w:color w:val="FFFFFF" w:themeColor="background1"/>
          <w:spacing w:val="15"/>
          <w:szCs w:val="22"/>
          <w:lang w:val="nl-NL"/>
        </w:rPr>
      </w:pPr>
      <w:r>
        <w:rPr>
          <w:noProof/>
          <w:lang w:eastAsia="ja-JP"/>
        </w:rPr>
        <w:drawing>
          <wp:inline distT="0" distB="0" distL="0" distR="0" wp14:anchorId="2824D026" wp14:editId="275204CB">
            <wp:extent cx="5486400" cy="6334125"/>
            <wp:effectExtent l="0" t="0" r="0" b="9525"/>
            <wp:docPr id="9" name="Afbeelding 9" descr="https://documents.lucidchart.com/documents/179d67fe-c693-496a-a4c5-ccfa86419717/pages/0_0?a=404&amp;x=35&amp;y=48&amp;w=990&amp;h=1144&amp;store=1&amp;accept=image%2F*&amp;auth=LCA%20c4d70f811ec958adc0bb8e2d3095df17b18fcfda-ts%3D1494764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179d67fe-c693-496a-a4c5-ccfa86419717/pages/0_0?a=404&amp;x=35&amp;y=48&amp;w=990&amp;h=1144&amp;store=1&amp;accept=image%2F*&amp;auth=LCA%20c4d70f811ec958adc0bb8e2d3095df17b18fcfda-ts%3D14947644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94F" w:rsidRPr="00667E9F">
        <w:rPr>
          <w:rFonts w:cs="Calibri"/>
          <w:szCs w:val="22"/>
          <w:lang w:val="nl-NL"/>
        </w:rPr>
        <w:br w:type="page"/>
      </w:r>
    </w:p>
    <w:p w:rsidR="00203F03" w:rsidRDefault="00203F03" w:rsidP="004C57BD">
      <w:pPr>
        <w:pStyle w:val="Heading1"/>
        <w:rPr>
          <w:lang w:val="nl-NL"/>
        </w:rPr>
        <w:sectPr w:rsidR="00203F03">
          <w:footerReference w:type="default" r:id="rId10"/>
          <w:footerReference w:type="first" r:id="rId11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9" w:name="_Toc472295375"/>
    </w:p>
    <w:p w:rsidR="00D56D65" w:rsidRDefault="00E93A26" w:rsidP="004C57BD">
      <w:pPr>
        <w:pStyle w:val="Heading1"/>
        <w:rPr>
          <w:lang w:val="nl-NL"/>
        </w:rPr>
      </w:pPr>
      <w:r>
        <w:rPr>
          <w:lang w:val="nl-NL"/>
        </w:rPr>
        <w:lastRenderedPageBreak/>
        <w:t>Database ontwerp</w:t>
      </w:r>
      <w:bookmarkEnd w:id="9"/>
    </w:p>
    <w:p w:rsidR="00E93A26" w:rsidRDefault="0009635D" w:rsidP="0009635D">
      <w:pPr>
        <w:pStyle w:val="Heading2"/>
        <w:rPr>
          <w:lang w:val="nl-NL"/>
        </w:rPr>
      </w:pPr>
      <w:bookmarkStart w:id="10" w:name="_Toc472295376"/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7C1240FB" wp14:editId="6353DAFD">
            <wp:simplePos x="0" y="0"/>
            <wp:positionH relativeFrom="margin">
              <wp:align>left</wp:align>
            </wp:positionH>
            <wp:positionV relativeFrom="margin">
              <wp:posOffset>757659</wp:posOffset>
            </wp:positionV>
            <wp:extent cx="5567680" cy="8051800"/>
            <wp:effectExtent l="0" t="0" r="0" b="6350"/>
            <wp:wrapSquare wrapText="bothSides"/>
            <wp:docPr id="2" name="Picture 2" descr="https://documents.lucidchart.com/documents/d2c1f1f5-1947-4c0b-9caa-18678b852882/pages/0_0?a=527&amp;x=462&amp;y=68&amp;w=836&amp;h=1223&amp;store=1&amp;accept=image%2F*&amp;auth=LCA%20cf64e34a39e32536db07c412f9421cfba0223631-ts%3D1496388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d2c1f1f5-1947-4c0b-9caa-18678b852882/pages/0_0?a=527&amp;x=462&amp;y=68&amp;w=836&amp;h=1223&amp;store=1&amp;accept=image%2F*&amp;auth=LCA%20cf64e34a39e32536db07c412f9421cfba0223631-ts%3D149638843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" t="4062" r="3650" b="3743"/>
                    <a:stretch/>
                  </pic:blipFill>
                  <pic:spPr bwMode="auto">
                    <a:xfrm>
                      <a:off x="0" y="0"/>
                      <a:ext cx="5567680" cy="80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A26">
        <w:rPr>
          <w:lang w:val="nl-NL"/>
        </w:rPr>
        <w:t>Het ontwer</w:t>
      </w:r>
      <w:bookmarkEnd w:id="10"/>
      <w:r w:rsidR="00EF0E8C">
        <w:rPr>
          <w:lang w:val="nl-NL"/>
        </w:rPr>
        <w:t>p</w:t>
      </w:r>
    </w:p>
    <w:p w:rsidR="00203F03" w:rsidRDefault="00203F03" w:rsidP="00600111">
      <w:pPr>
        <w:pStyle w:val="Heading2"/>
        <w:rPr>
          <w:lang w:val="nl-NL"/>
        </w:rPr>
        <w:sectPr w:rsidR="00203F03" w:rsidSect="0009635D">
          <w:pgSz w:w="12240" w:h="15840"/>
          <w:pgMar w:top="1728" w:right="1800" w:bottom="1440" w:left="1800" w:header="720" w:footer="720" w:gutter="0"/>
          <w:cols w:space="720"/>
          <w:titlePg/>
          <w:docGrid w:linePitch="360"/>
        </w:sectPr>
      </w:pPr>
      <w:bookmarkStart w:id="11" w:name="_Toc472295377"/>
    </w:p>
    <w:p w:rsidR="00600111" w:rsidRDefault="00600111" w:rsidP="00600111">
      <w:pPr>
        <w:pStyle w:val="Heading2"/>
        <w:rPr>
          <w:lang w:val="nl-NL"/>
        </w:rPr>
      </w:pPr>
      <w:r>
        <w:rPr>
          <w:lang w:val="nl-NL"/>
        </w:rPr>
        <w:lastRenderedPageBreak/>
        <w:t>Bijlage bij het database ontwerp</w:t>
      </w:r>
      <w:bookmarkEnd w:id="11"/>
    </w:p>
    <w:p w:rsidR="004A7795" w:rsidRDefault="00FE4FCA">
      <w:pPr>
        <w:rPr>
          <w:lang w:val="nl-NL"/>
        </w:rPr>
      </w:pPr>
      <w:r>
        <w:rPr>
          <w:lang w:val="nl-NL"/>
        </w:rPr>
        <w:t xml:space="preserve">De koppeltabel </w:t>
      </w:r>
      <w:r w:rsidRPr="00FE4FCA">
        <w:rPr>
          <w:b/>
          <w:color w:val="9EB060" w:themeColor="text2" w:themeTint="99"/>
          <w:lang w:val="nl-NL"/>
        </w:rPr>
        <w:t>Project_Bezoek</w:t>
      </w:r>
      <w:r w:rsidRPr="00FE4FCA">
        <w:rPr>
          <w:color w:val="9EB060" w:themeColor="text2" w:themeTint="99"/>
          <w:lang w:val="nl-NL"/>
        </w:rPr>
        <w:t xml:space="preserve"> </w:t>
      </w:r>
      <w:r>
        <w:rPr>
          <w:lang w:val="nl-NL"/>
        </w:rPr>
        <w:t xml:space="preserve">zit daar om te kijken welke </w:t>
      </w:r>
      <w:r w:rsidRPr="00FE4FCA">
        <w:rPr>
          <w:b/>
          <w:color w:val="9EB060" w:themeColor="text2" w:themeTint="99"/>
          <w:lang w:val="nl-NL"/>
        </w:rPr>
        <w:t>Bezoeken</w:t>
      </w:r>
      <w:r w:rsidRPr="00FE4FCA">
        <w:rPr>
          <w:color w:val="9EB060" w:themeColor="text2" w:themeTint="99"/>
          <w:lang w:val="nl-NL"/>
        </w:rPr>
        <w:t xml:space="preserve"> </w:t>
      </w:r>
      <w:r>
        <w:rPr>
          <w:lang w:val="nl-NL"/>
        </w:rPr>
        <w:t xml:space="preserve">bij welke </w:t>
      </w:r>
      <w:r w:rsidRPr="00FE4FCA">
        <w:rPr>
          <w:b/>
          <w:color w:val="9EB060" w:themeColor="text2" w:themeTint="99"/>
          <w:lang w:val="nl-NL"/>
        </w:rPr>
        <w:t>Projecten</w:t>
      </w:r>
      <w:r w:rsidRPr="00FE4FCA">
        <w:rPr>
          <w:color w:val="9EB060" w:themeColor="text2" w:themeTint="99"/>
          <w:lang w:val="nl-NL"/>
        </w:rPr>
        <w:t xml:space="preserve"> </w:t>
      </w:r>
      <w:r>
        <w:rPr>
          <w:lang w:val="nl-NL"/>
        </w:rPr>
        <w:t>horen.</w:t>
      </w:r>
    </w:p>
    <w:p w:rsidR="00FE4FCA" w:rsidRDefault="00FE4FCA">
      <w:pPr>
        <w:rPr>
          <w:lang w:val="nl-NL"/>
        </w:rPr>
      </w:pPr>
      <w:r>
        <w:rPr>
          <w:lang w:val="nl-NL"/>
        </w:rPr>
        <w:t xml:space="preserve">De koppeltabel </w:t>
      </w:r>
      <w:r w:rsidRPr="00FE4FCA">
        <w:rPr>
          <w:b/>
          <w:color w:val="9EB060" w:themeColor="text2" w:themeTint="99"/>
          <w:lang w:val="nl-NL"/>
        </w:rPr>
        <w:t>Bezoek_Waarneming</w:t>
      </w:r>
      <w:r w:rsidRPr="00FE4FCA">
        <w:rPr>
          <w:color w:val="9EB060" w:themeColor="text2" w:themeTint="99"/>
          <w:lang w:val="nl-NL"/>
        </w:rPr>
        <w:t xml:space="preserve"> </w:t>
      </w:r>
      <w:r>
        <w:rPr>
          <w:lang w:val="nl-NL"/>
        </w:rPr>
        <w:t xml:space="preserve">zit er om te kijken welke </w:t>
      </w:r>
      <w:r w:rsidRPr="00FE4FCA">
        <w:rPr>
          <w:b/>
          <w:color w:val="9EB060" w:themeColor="text2" w:themeTint="99"/>
          <w:lang w:val="nl-NL"/>
        </w:rPr>
        <w:t>Waarnemingen</w:t>
      </w:r>
      <w:r w:rsidRPr="00FE4FCA">
        <w:rPr>
          <w:color w:val="9EB060" w:themeColor="text2" w:themeTint="99"/>
          <w:lang w:val="nl-NL"/>
        </w:rPr>
        <w:t xml:space="preserve"> </w:t>
      </w:r>
      <w:r>
        <w:rPr>
          <w:lang w:val="nl-NL"/>
        </w:rPr>
        <w:t xml:space="preserve">tijdens welke </w:t>
      </w:r>
      <w:r w:rsidRPr="00FE4FCA">
        <w:rPr>
          <w:b/>
          <w:color w:val="9EB060" w:themeColor="text2" w:themeTint="99"/>
          <w:lang w:val="nl-NL"/>
        </w:rPr>
        <w:t>Bezoeken</w:t>
      </w:r>
      <w:r w:rsidRPr="00FE4FCA">
        <w:rPr>
          <w:color w:val="9EB060" w:themeColor="text2" w:themeTint="99"/>
          <w:lang w:val="nl-NL"/>
        </w:rPr>
        <w:t xml:space="preserve"> </w:t>
      </w:r>
      <w:r>
        <w:rPr>
          <w:lang w:val="nl-NL"/>
        </w:rPr>
        <w:t>gedaan zijn.</w:t>
      </w:r>
    </w:p>
    <w:p w:rsidR="00600111" w:rsidRDefault="00600111">
      <w:pPr>
        <w:rPr>
          <w:caps/>
          <w:spacing w:val="15"/>
          <w:lang w:val="nl-NL"/>
        </w:rPr>
      </w:pPr>
      <w:r>
        <w:rPr>
          <w:lang w:val="nl-NL"/>
        </w:rPr>
        <w:br w:type="page"/>
      </w:r>
    </w:p>
    <w:p w:rsidR="00203F03" w:rsidRPr="00566BC2" w:rsidRDefault="002245C1" w:rsidP="00566BC2">
      <w:pPr>
        <w:pStyle w:val="Heading2"/>
        <w:rPr>
          <w:lang w:val="nl-NL"/>
        </w:rPr>
      </w:pPr>
      <w:bookmarkStart w:id="12" w:name="_Toc472295378"/>
      <w:r>
        <w:rPr>
          <w:lang w:val="nl-NL"/>
        </w:rPr>
        <w:lastRenderedPageBreak/>
        <w:t>Tabellen</w:t>
      </w:r>
      <w:bookmarkEnd w:id="12"/>
    </w:p>
    <w:p w:rsidR="00203F03" w:rsidRDefault="00203F03" w:rsidP="00203F03">
      <w:pPr>
        <w:pStyle w:val="Heading2"/>
        <w:rPr>
          <w:lang w:val="nl-NL"/>
        </w:rPr>
      </w:pPr>
      <w:r>
        <w:rPr>
          <w:lang w:val="nl-NL"/>
        </w:rPr>
        <w:t>Waarneming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3960"/>
        <w:gridCol w:w="1975"/>
      </w:tblGrid>
      <w:tr w:rsidR="00203F03" w:rsidRPr="00667E9F" w:rsidTr="006A0934">
        <w:trPr>
          <w:trHeight w:val="458"/>
        </w:trPr>
        <w:tc>
          <w:tcPr>
            <w:tcW w:w="1435" w:type="dxa"/>
          </w:tcPr>
          <w:p w:rsidR="00203F03" w:rsidRPr="00667E9F" w:rsidRDefault="00203F03" w:rsidP="006A0934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60" w:type="dxa"/>
          </w:tcPr>
          <w:p w:rsidR="00203F03" w:rsidRPr="00667E9F" w:rsidRDefault="00203F03" w:rsidP="006A0934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60" w:type="dxa"/>
          </w:tcPr>
          <w:p w:rsidR="00203F03" w:rsidRPr="00667E9F" w:rsidRDefault="00203F03" w:rsidP="006A0934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5" w:type="dxa"/>
          </w:tcPr>
          <w:p w:rsidR="00203F03" w:rsidRPr="00667E9F" w:rsidRDefault="00203F03" w:rsidP="006A0934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 (nullable)</w:t>
            </w:r>
          </w:p>
        </w:tc>
      </w:tr>
      <w:tr w:rsidR="00203F03" w:rsidRPr="00667E9F" w:rsidTr="006A0934">
        <w:trPr>
          <w:trHeight w:val="440"/>
        </w:trPr>
        <w:tc>
          <w:tcPr>
            <w:tcW w:w="1435" w:type="dxa"/>
          </w:tcPr>
          <w:p w:rsidR="00203F03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ID</w:t>
            </w:r>
          </w:p>
        </w:tc>
        <w:tc>
          <w:tcPr>
            <w:tcW w:w="1260" w:type="dxa"/>
          </w:tcPr>
          <w:p w:rsidR="00203F03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60" w:type="dxa"/>
          </w:tcPr>
          <w:p w:rsidR="00203F03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De unieke id die bij elke waarneming verschillend is</w:t>
            </w:r>
          </w:p>
        </w:tc>
        <w:tc>
          <w:tcPr>
            <w:tcW w:w="1975" w:type="dxa"/>
          </w:tcPr>
          <w:p w:rsidR="00203F03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203F03" w:rsidRPr="00667E9F" w:rsidTr="006A0934">
        <w:trPr>
          <w:trHeight w:val="440"/>
        </w:trPr>
        <w:tc>
          <w:tcPr>
            <w:tcW w:w="1435" w:type="dxa"/>
          </w:tcPr>
          <w:p w:rsidR="00203F03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Vogel_ID</w:t>
            </w:r>
          </w:p>
        </w:tc>
        <w:tc>
          <w:tcPr>
            <w:tcW w:w="1260" w:type="dxa"/>
          </w:tcPr>
          <w:p w:rsidR="00203F03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60" w:type="dxa"/>
          </w:tcPr>
          <w:p w:rsidR="00203F03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De unieke id die bij elke vogelsoort verschillend is, hier om te kijken over welke vogelsoort de waarneming gaat</w:t>
            </w:r>
          </w:p>
        </w:tc>
        <w:tc>
          <w:tcPr>
            <w:tcW w:w="1975" w:type="dxa"/>
          </w:tcPr>
          <w:p w:rsidR="00203F03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566BC2" w:rsidRPr="00667E9F" w:rsidTr="006A0934">
        <w:trPr>
          <w:trHeight w:val="440"/>
        </w:trPr>
        <w:tc>
          <w:tcPr>
            <w:tcW w:w="1435" w:type="dxa"/>
          </w:tcPr>
          <w:p w:rsidR="00566BC2" w:rsidRPr="00667E9F" w:rsidRDefault="00EF0E8C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Type</w:t>
            </w:r>
          </w:p>
        </w:tc>
        <w:tc>
          <w:tcPr>
            <w:tcW w:w="1260" w:type="dxa"/>
          </w:tcPr>
          <w:p w:rsidR="00566BC2" w:rsidRPr="00667E9F" w:rsidRDefault="00EF0E8C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Varchar(2)</w:t>
            </w:r>
          </w:p>
        </w:tc>
        <w:tc>
          <w:tcPr>
            <w:tcW w:w="3960" w:type="dxa"/>
          </w:tcPr>
          <w:p w:rsidR="00566BC2" w:rsidRPr="00667E9F" w:rsidRDefault="00EF0E8C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De afkorting van de waarneming</w:t>
            </w:r>
          </w:p>
        </w:tc>
        <w:tc>
          <w:tcPr>
            <w:tcW w:w="1975" w:type="dxa"/>
          </w:tcPr>
          <w:p w:rsidR="00566BC2" w:rsidRPr="00667E9F" w:rsidRDefault="00EF0E8C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</w:tbl>
    <w:p w:rsidR="000801FA" w:rsidRDefault="000801FA" w:rsidP="00203F03">
      <w:pPr>
        <w:rPr>
          <w:lang w:val="nl-NL"/>
        </w:rPr>
      </w:pPr>
    </w:p>
    <w:p w:rsidR="00566BC2" w:rsidRPr="00203F03" w:rsidRDefault="00566BC2" w:rsidP="00566BC2">
      <w:pPr>
        <w:pStyle w:val="Heading2"/>
        <w:rPr>
          <w:lang w:val="nl-NL"/>
        </w:rPr>
      </w:pPr>
      <w:r>
        <w:rPr>
          <w:lang w:val="nl-NL"/>
        </w:rPr>
        <w:t>Vogelsoort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71"/>
        <w:gridCol w:w="3952"/>
        <w:gridCol w:w="1972"/>
      </w:tblGrid>
      <w:tr w:rsidR="00566BC2" w:rsidRPr="00600111" w:rsidTr="006A0934">
        <w:trPr>
          <w:trHeight w:val="458"/>
        </w:trPr>
        <w:tc>
          <w:tcPr>
            <w:tcW w:w="1435" w:type="dxa"/>
          </w:tcPr>
          <w:p w:rsidR="00566BC2" w:rsidRPr="00667E9F" w:rsidRDefault="00566BC2" w:rsidP="006A0934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71" w:type="dxa"/>
          </w:tcPr>
          <w:p w:rsidR="00566BC2" w:rsidRPr="00667E9F" w:rsidRDefault="00566BC2" w:rsidP="006A0934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52" w:type="dxa"/>
          </w:tcPr>
          <w:p w:rsidR="00566BC2" w:rsidRPr="00667E9F" w:rsidRDefault="00566BC2" w:rsidP="006A0934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2" w:type="dxa"/>
          </w:tcPr>
          <w:p w:rsidR="00566BC2" w:rsidRPr="00667E9F" w:rsidRDefault="00566BC2" w:rsidP="006A0934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 (nullable)</w:t>
            </w:r>
          </w:p>
        </w:tc>
      </w:tr>
      <w:tr w:rsidR="00566BC2" w:rsidRPr="00203F03" w:rsidTr="006A0934">
        <w:trPr>
          <w:trHeight w:val="440"/>
        </w:trPr>
        <w:tc>
          <w:tcPr>
            <w:tcW w:w="1435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ID</w:t>
            </w:r>
          </w:p>
        </w:tc>
        <w:tc>
          <w:tcPr>
            <w:tcW w:w="1271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2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De unieke id. die bij elke vogelsoort verschillend is</w:t>
            </w:r>
          </w:p>
        </w:tc>
        <w:tc>
          <w:tcPr>
            <w:tcW w:w="1972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566BC2" w:rsidRPr="00203F03" w:rsidTr="006A0934">
        <w:trPr>
          <w:trHeight w:val="440"/>
        </w:trPr>
        <w:tc>
          <w:tcPr>
            <w:tcW w:w="1435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Naam</w:t>
            </w:r>
          </w:p>
        </w:tc>
        <w:tc>
          <w:tcPr>
            <w:tcW w:w="1271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Varchar(40)</w:t>
            </w:r>
          </w:p>
        </w:tc>
        <w:tc>
          <w:tcPr>
            <w:tcW w:w="3952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De naam van de vogelsoort</w:t>
            </w:r>
          </w:p>
        </w:tc>
        <w:tc>
          <w:tcPr>
            <w:tcW w:w="1972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566BC2" w:rsidRPr="00203F03" w:rsidTr="006A0934">
        <w:trPr>
          <w:trHeight w:val="449"/>
        </w:trPr>
        <w:tc>
          <w:tcPr>
            <w:tcW w:w="1435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Afkorting</w:t>
            </w:r>
          </w:p>
        </w:tc>
        <w:tc>
          <w:tcPr>
            <w:tcW w:w="1271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Varchar(4)</w:t>
            </w:r>
          </w:p>
        </w:tc>
        <w:tc>
          <w:tcPr>
            <w:tcW w:w="3952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De afkorting van de naam van de vogelsoort</w:t>
            </w:r>
          </w:p>
        </w:tc>
        <w:tc>
          <w:tcPr>
            <w:tcW w:w="1972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566BC2" w:rsidRPr="00203F03" w:rsidTr="006A0934">
        <w:trPr>
          <w:trHeight w:val="449"/>
        </w:trPr>
        <w:tc>
          <w:tcPr>
            <w:tcW w:w="1435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Broedpaar</w:t>
            </w:r>
            <w:r>
              <w:rPr>
                <w:rFonts w:cs="Calibri"/>
                <w:szCs w:val="22"/>
                <w:lang w:val="nl-NL"/>
              </w:rPr>
              <w:br/>
              <w:t>Cijfer</w:t>
            </w:r>
          </w:p>
        </w:tc>
        <w:tc>
          <w:tcPr>
            <w:tcW w:w="1271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2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Het cijfer waar het aantal door gedeeld wordt, dit is het getal dat nodig is om het aantal broedparen te berekenen</w:t>
            </w:r>
          </w:p>
        </w:tc>
        <w:tc>
          <w:tcPr>
            <w:tcW w:w="1972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  <w:tr w:rsidR="00566BC2" w:rsidRPr="00203F03" w:rsidTr="006A0934">
        <w:trPr>
          <w:trHeight w:val="440"/>
        </w:trPr>
        <w:tc>
          <w:tcPr>
            <w:tcW w:w="1435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Broedpaar</w:t>
            </w:r>
          </w:p>
        </w:tc>
        <w:tc>
          <w:tcPr>
            <w:tcW w:w="1271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Integer</w:t>
            </w:r>
          </w:p>
        </w:tc>
        <w:tc>
          <w:tcPr>
            <w:tcW w:w="3952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Het aantal broedparen die zich in een gebied bevinden</w:t>
            </w:r>
          </w:p>
        </w:tc>
        <w:tc>
          <w:tcPr>
            <w:tcW w:w="1972" w:type="dxa"/>
          </w:tcPr>
          <w:p w:rsidR="00566BC2" w:rsidRPr="00667E9F" w:rsidRDefault="00566BC2" w:rsidP="006A0934">
            <w:pPr>
              <w:rPr>
                <w:rFonts w:cs="Calibri"/>
                <w:szCs w:val="22"/>
                <w:lang w:val="nl-NL"/>
              </w:rPr>
            </w:pPr>
            <w:r>
              <w:rPr>
                <w:rFonts w:cs="Calibri"/>
                <w:szCs w:val="22"/>
                <w:lang w:val="nl-NL"/>
              </w:rPr>
              <w:t>Ja</w:t>
            </w:r>
          </w:p>
        </w:tc>
      </w:tr>
    </w:tbl>
    <w:p w:rsidR="00566BC2" w:rsidRDefault="00566BC2" w:rsidP="00203F03">
      <w:pPr>
        <w:rPr>
          <w:lang w:val="nl-NL"/>
        </w:rPr>
      </w:pPr>
    </w:p>
    <w:p w:rsidR="00203F03" w:rsidRPr="00667E9F" w:rsidRDefault="00203F03">
      <w:pPr>
        <w:rPr>
          <w:rFonts w:cs="Calibri"/>
          <w:szCs w:val="22"/>
          <w:lang w:val="nl-NL"/>
        </w:rPr>
      </w:pPr>
    </w:p>
    <w:p w:rsidR="00566BC2" w:rsidRDefault="00566BC2">
      <w:pPr>
        <w:rPr>
          <w:rFonts w:cs="Calibri"/>
          <w:caps/>
          <w:color w:val="FFFFFF" w:themeColor="background1"/>
          <w:spacing w:val="15"/>
          <w:sz w:val="24"/>
          <w:szCs w:val="22"/>
          <w:lang w:val="nl-NL"/>
        </w:rPr>
      </w:pPr>
      <w:bookmarkStart w:id="13" w:name="_Toc472295379"/>
      <w:r>
        <w:rPr>
          <w:lang w:val="nl-NL"/>
        </w:rPr>
        <w:br w:type="page"/>
      </w:r>
    </w:p>
    <w:p w:rsidR="00B0119A" w:rsidRPr="00E363EF" w:rsidRDefault="00B0119A" w:rsidP="004C57BD">
      <w:pPr>
        <w:pStyle w:val="Heading1"/>
        <w:sectPr w:rsidR="00B0119A" w:rsidRPr="00E363EF" w:rsidSect="00EF0E8C">
          <w:pgSz w:w="12240" w:h="15840"/>
          <w:pgMar w:top="1728" w:right="1800" w:bottom="1440" w:left="1800" w:header="720" w:footer="720" w:gutter="0"/>
          <w:cols w:space="720"/>
          <w:titlePg/>
          <w:docGrid w:linePitch="360"/>
        </w:sectPr>
      </w:pPr>
      <w:bookmarkStart w:id="14" w:name="_GoBack"/>
      <w:bookmarkEnd w:id="14"/>
    </w:p>
    <w:p w:rsidR="001829C7" w:rsidRDefault="00505FCD" w:rsidP="00505FCD">
      <w:pPr>
        <w:pStyle w:val="Heading1"/>
        <w:rPr>
          <w:lang w:val="nl-NL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61312" behindDoc="0" locked="0" layoutInCell="1" allowOverlap="1" wp14:anchorId="0630E5CA" wp14:editId="1CEC27C3">
            <wp:simplePos x="0" y="0"/>
            <wp:positionH relativeFrom="margin">
              <wp:align>left</wp:align>
            </wp:positionH>
            <wp:positionV relativeFrom="margin">
              <wp:posOffset>291760</wp:posOffset>
            </wp:positionV>
            <wp:extent cx="7854950" cy="6433185"/>
            <wp:effectExtent l="0" t="0" r="0" b="5715"/>
            <wp:wrapSquare wrapText="bothSides"/>
            <wp:docPr id="4" name="Picture 4" descr="https://documents.lucidchart.com/documents/b088c656-4a80-480b-b2bd-80020e3c2168/pages/0_0?a=2393&amp;x=-25&amp;y=-68&amp;w=1870&amp;h=1496&amp;store=1&amp;accept=image%2F*&amp;auth=LCA%202fa94d1e46d9428c5db7e9d9f05c826b76ebdbb0-ts%3D149638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b088c656-4a80-480b-b2bd-80020e3c2168/pages/0_0?a=2393&amp;x=-25&amp;y=-68&amp;w=1870&amp;h=1496&amp;store=1&amp;accept=image%2F*&amp;auth=LCA%202fa94d1e46d9428c5db7e9d9f05c826b76ebdbb0-ts%3D149638843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"/>
                    <a:stretch/>
                  </pic:blipFill>
                  <pic:spPr bwMode="auto">
                    <a:xfrm>
                      <a:off x="0" y="0"/>
                      <a:ext cx="7854950" cy="643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A26">
        <w:rPr>
          <w:lang w:val="nl-NL"/>
        </w:rPr>
        <w:t>Klassendiagram</w:t>
      </w:r>
      <w:bookmarkEnd w:id="13"/>
      <w:r w:rsidR="001829C7">
        <w:rPr>
          <w:lang w:val="nl-NL"/>
        </w:rPr>
        <w:br w:type="page"/>
      </w:r>
    </w:p>
    <w:p w:rsidR="00B0119A" w:rsidRDefault="00B0119A" w:rsidP="00B05230">
      <w:pPr>
        <w:pStyle w:val="Heading2"/>
        <w:rPr>
          <w:lang w:val="nl-NL"/>
        </w:rPr>
        <w:sectPr w:rsidR="00B0119A" w:rsidSect="00B0119A">
          <w:pgSz w:w="15840" w:h="12240" w:orient="landscape"/>
          <w:pgMar w:top="1800" w:right="1728" w:bottom="1800" w:left="1440" w:header="720" w:footer="720" w:gutter="0"/>
          <w:cols w:space="720"/>
          <w:titlePg/>
          <w:docGrid w:linePitch="360"/>
        </w:sectPr>
      </w:pPr>
      <w:bookmarkStart w:id="15" w:name="_Toc472295380"/>
    </w:p>
    <w:p w:rsidR="00B0378D" w:rsidRDefault="001829C7" w:rsidP="00EF487F">
      <w:pPr>
        <w:pStyle w:val="Heading2"/>
        <w:rPr>
          <w:lang w:val="nl-NL"/>
        </w:rPr>
      </w:pPr>
      <w:r>
        <w:rPr>
          <w:lang w:val="nl-NL"/>
        </w:rPr>
        <w:lastRenderedPageBreak/>
        <w:t>Klassendiagram bijlage</w:t>
      </w:r>
      <w:bookmarkEnd w:id="15"/>
    </w:p>
    <w:p w:rsidR="00A75B2F" w:rsidRDefault="00EB0E83" w:rsidP="00EF487F">
      <w:pPr>
        <w:rPr>
          <w:lang w:val="nl-NL"/>
        </w:rPr>
      </w:pPr>
      <w:r>
        <w:rPr>
          <w:lang w:val="nl-NL"/>
        </w:rPr>
        <w:t xml:space="preserve">Een </w:t>
      </w:r>
      <w:r w:rsidRPr="00EB0E83">
        <w:rPr>
          <w:b/>
          <w:color w:val="9EB060" w:themeColor="text2" w:themeTint="99"/>
          <w:lang w:val="nl-NL"/>
        </w:rPr>
        <w:t>Teller</w:t>
      </w:r>
      <w:r w:rsidRPr="00EB0E83">
        <w:rPr>
          <w:color w:val="9EB060" w:themeColor="text2" w:themeTint="99"/>
          <w:lang w:val="nl-NL"/>
        </w:rPr>
        <w:t xml:space="preserve"> </w:t>
      </w:r>
      <w:r>
        <w:rPr>
          <w:lang w:val="nl-NL"/>
        </w:rPr>
        <w:t xml:space="preserve">heeft een of meerdere </w:t>
      </w:r>
      <w:r w:rsidRPr="00EB0E83">
        <w:rPr>
          <w:b/>
          <w:color w:val="9EB060" w:themeColor="text2" w:themeTint="99"/>
          <w:lang w:val="nl-NL"/>
        </w:rPr>
        <w:t>Projecten</w:t>
      </w:r>
      <w:r w:rsidRPr="00EB0E83">
        <w:rPr>
          <w:color w:val="9EB060" w:themeColor="text2" w:themeTint="99"/>
          <w:lang w:val="nl-NL"/>
        </w:rPr>
        <w:t xml:space="preserve"> </w:t>
      </w:r>
      <w:r>
        <w:rPr>
          <w:lang w:val="nl-NL"/>
        </w:rPr>
        <w:t>waar die aan meedoet.</w:t>
      </w:r>
    </w:p>
    <w:p w:rsidR="00EB0E83" w:rsidRDefault="00EB0E83" w:rsidP="00EF487F">
      <w:pPr>
        <w:rPr>
          <w:lang w:val="nl-NL"/>
        </w:rPr>
      </w:pPr>
      <w:r>
        <w:rPr>
          <w:lang w:val="nl-NL"/>
        </w:rPr>
        <w:t xml:space="preserve">Een </w:t>
      </w:r>
      <w:r>
        <w:rPr>
          <w:b/>
          <w:color w:val="9EB060" w:themeColor="text2" w:themeTint="99"/>
          <w:lang w:val="nl-NL"/>
        </w:rPr>
        <w:t>P</w:t>
      </w:r>
      <w:r w:rsidRPr="00EB0E83">
        <w:rPr>
          <w:b/>
          <w:color w:val="9EB060" w:themeColor="text2" w:themeTint="99"/>
          <w:lang w:val="nl-NL"/>
        </w:rPr>
        <w:t>roject</w:t>
      </w:r>
      <w:r w:rsidRPr="00EB0E83">
        <w:rPr>
          <w:color w:val="9EB060" w:themeColor="text2" w:themeTint="99"/>
          <w:lang w:val="nl-NL"/>
        </w:rPr>
        <w:t xml:space="preserve"> </w:t>
      </w:r>
      <w:r>
        <w:rPr>
          <w:lang w:val="nl-NL"/>
        </w:rPr>
        <w:t xml:space="preserve">heeft een lijst met Bezoeken die gedaan zijn voor dat </w:t>
      </w:r>
      <w:r w:rsidRPr="00EB0E83">
        <w:rPr>
          <w:b/>
          <w:color w:val="9EB060" w:themeColor="text2" w:themeTint="99"/>
          <w:lang w:val="nl-NL"/>
        </w:rPr>
        <w:t>Project</w:t>
      </w:r>
      <w:r>
        <w:rPr>
          <w:lang w:val="nl-NL"/>
        </w:rPr>
        <w:t>.</w:t>
      </w:r>
    </w:p>
    <w:p w:rsidR="00EB0E83" w:rsidRDefault="00EB0E83" w:rsidP="00EF487F">
      <w:pPr>
        <w:rPr>
          <w:lang w:val="nl-NL"/>
        </w:rPr>
      </w:pPr>
      <w:r>
        <w:rPr>
          <w:lang w:val="nl-NL"/>
        </w:rPr>
        <w:t xml:space="preserve">Een </w:t>
      </w:r>
      <w:r w:rsidRPr="00EB0E83">
        <w:rPr>
          <w:b/>
          <w:color w:val="9EB060" w:themeColor="text2" w:themeTint="99"/>
          <w:lang w:val="nl-NL"/>
        </w:rPr>
        <w:t>Bezoek</w:t>
      </w:r>
      <w:r w:rsidRPr="00EB0E83">
        <w:rPr>
          <w:color w:val="9EB060" w:themeColor="text2" w:themeTint="99"/>
          <w:lang w:val="nl-NL"/>
        </w:rPr>
        <w:t xml:space="preserve"> </w:t>
      </w:r>
      <w:r>
        <w:rPr>
          <w:lang w:val="nl-NL"/>
        </w:rPr>
        <w:t xml:space="preserve">heeft </w:t>
      </w:r>
      <w:r w:rsidR="0040768C">
        <w:rPr>
          <w:lang w:val="nl-NL"/>
        </w:rPr>
        <w:t>een/geen</w:t>
      </w:r>
      <w:r>
        <w:rPr>
          <w:lang w:val="nl-NL"/>
        </w:rPr>
        <w:t xml:space="preserve"> of meerdere </w:t>
      </w:r>
      <w:r w:rsidR="00D016C3">
        <w:rPr>
          <w:b/>
          <w:color w:val="9EB060" w:themeColor="text2" w:themeTint="99"/>
          <w:lang w:val="nl-NL"/>
        </w:rPr>
        <w:t>W</w:t>
      </w:r>
      <w:r w:rsidRPr="00EB0E83">
        <w:rPr>
          <w:b/>
          <w:color w:val="9EB060" w:themeColor="text2" w:themeTint="99"/>
          <w:lang w:val="nl-NL"/>
        </w:rPr>
        <w:t>aarnemingen</w:t>
      </w:r>
      <w:r>
        <w:rPr>
          <w:lang w:val="nl-NL"/>
        </w:rPr>
        <w:t>.</w:t>
      </w:r>
    </w:p>
    <w:p w:rsidR="00EB0E83" w:rsidRPr="00EF487F" w:rsidRDefault="00EB0E83" w:rsidP="00EF487F">
      <w:pPr>
        <w:rPr>
          <w:lang w:val="nl-NL"/>
        </w:rPr>
      </w:pPr>
      <w:r>
        <w:rPr>
          <w:lang w:val="nl-NL"/>
        </w:rPr>
        <w:t xml:space="preserve">Een </w:t>
      </w:r>
      <w:r w:rsidRPr="00EB0E83">
        <w:rPr>
          <w:b/>
          <w:color w:val="9EB060" w:themeColor="text2" w:themeTint="99"/>
          <w:lang w:val="nl-NL"/>
        </w:rPr>
        <w:t>Waarneming</w:t>
      </w:r>
      <w:r w:rsidRPr="00EB0E83">
        <w:rPr>
          <w:color w:val="9EB060" w:themeColor="text2" w:themeTint="99"/>
          <w:lang w:val="nl-NL"/>
        </w:rPr>
        <w:t xml:space="preserve"> </w:t>
      </w:r>
      <w:r>
        <w:rPr>
          <w:lang w:val="nl-NL"/>
        </w:rPr>
        <w:t xml:space="preserve">betreft één </w:t>
      </w:r>
      <w:r w:rsidRPr="00EB0E83">
        <w:rPr>
          <w:b/>
          <w:color w:val="9EB060" w:themeColor="text2" w:themeTint="99"/>
          <w:lang w:val="nl-NL"/>
        </w:rPr>
        <w:t>Vogelsoort</w:t>
      </w:r>
      <w:r>
        <w:rPr>
          <w:lang w:val="nl-NL"/>
        </w:rPr>
        <w:t xml:space="preserve">. Hiervoor heb ik gekozen omdat er dan maar één vogel per </w:t>
      </w:r>
      <w:r w:rsidRPr="00EB0E83">
        <w:rPr>
          <w:b/>
          <w:color w:val="9EB060" w:themeColor="text2" w:themeTint="99"/>
          <w:lang w:val="nl-NL"/>
        </w:rPr>
        <w:t>waarneming</w:t>
      </w:r>
      <w:r w:rsidRPr="00EB0E83">
        <w:rPr>
          <w:color w:val="9EB060" w:themeColor="text2" w:themeTint="99"/>
          <w:lang w:val="nl-NL"/>
        </w:rPr>
        <w:t xml:space="preserve"> </w:t>
      </w:r>
      <w:r>
        <w:rPr>
          <w:lang w:val="nl-NL"/>
        </w:rPr>
        <w:t xml:space="preserve">aanwezig is, ook al zijn er meerdere vogels zijn het misschien wel andere soorten </w:t>
      </w:r>
      <w:r w:rsidRPr="00EB0E83">
        <w:rPr>
          <w:b/>
          <w:color w:val="9EB060" w:themeColor="text2" w:themeTint="99"/>
          <w:lang w:val="nl-NL"/>
        </w:rPr>
        <w:t>Waarnemingen</w:t>
      </w:r>
      <w:r>
        <w:rPr>
          <w:lang w:val="nl-NL"/>
        </w:rPr>
        <w:t>.</w:t>
      </w:r>
    </w:p>
    <w:sectPr w:rsidR="00EB0E83" w:rsidRPr="00EF487F" w:rsidSect="00B0119A"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A97" w:rsidRDefault="00C90A97" w:rsidP="00C6554A">
      <w:pPr>
        <w:spacing w:before="0" w:after="0" w:line="240" w:lineRule="auto"/>
      </w:pPr>
      <w:r>
        <w:separator/>
      </w:r>
    </w:p>
  </w:endnote>
  <w:endnote w:type="continuationSeparator" w:id="0">
    <w:p w:rsidR="00C90A97" w:rsidRDefault="00C90A9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0386359"/>
      <w:docPartObj>
        <w:docPartGallery w:val="Page Numbers (Bottom of Page)"/>
        <w:docPartUnique/>
      </w:docPartObj>
    </w:sdtPr>
    <w:sdtContent>
      <w:p w:rsidR="00E363EF" w:rsidRDefault="00E363E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163EE" w:rsidRPr="00205C06" w:rsidRDefault="00C90A97">
    <w:pPr>
      <w:pStyle w:val="Footer"/>
      <w:rPr>
        <w:rFonts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236328"/>
      <w:docPartObj>
        <w:docPartGallery w:val="Page Numbers (Bottom of Page)"/>
        <w:docPartUnique/>
      </w:docPartObj>
    </w:sdtPr>
    <w:sdtContent>
      <w:p w:rsidR="00E363EF" w:rsidRDefault="00E363E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F0E8C" w:rsidRDefault="00EF0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A97" w:rsidRDefault="00C90A97" w:rsidP="00C6554A">
      <w:pPr>
        <w:spacing w:before="0" w:after="0" w:line="240" w:lineRule="auto"/>
      </w:pPr>
      <w:r>
        <w:separator/>
      </w:r>
    </w:p>
  </w:footnote>
  <w:footnote w:type="continuationSeparator" w:id="0">
    <w:p w:rsidR="00C90A97" w:rsidRDefault="00C90A9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3D42BD2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25177"/>
    <w:multiLevelType w:val="hybridMultilevel"/>
    <w:tmpl w:val="F4A279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0AB53F1"/>
    <w:multiLevelType w:val="hybridMultilevel"/>
    <w:tmpl w:val="F6F845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55962C2"/>
    <w:multiLevelType w:val="hybridMultilevel"/>
    <w:tmpl w:val="7994B948"/>
    <w:lvl w:ilvl="0" w:tplc="5120A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3295D"/>
    <w:multiLevelType w:val="hybridMultilevel"/>
    <w:tmpl w:val="8C7E4AE6"/>
    <w:lvl w:ilvl="0" w:tplc="A4BE901A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B37BD"/>
    <w:multiLevelType w:val="hybridMultilevel"/>
    <w:tmpl w:val="244258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1916D2"/>
    <w:multiLevelType w:val="hybridMultilevel"/>
    <w:tmpl w:val="56F0A144"/>
    <w:lvl w:ilvl="0" w:tplc="5120A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E7D27"/>
    <w:multiLevelType w:val="hybridMultilevel"/>
    <w:tmpl w:val="149874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5C3A61CD"/>
    <w:multiLevelType w:val="hybridMultilevel"/>
    <w:tmpl w:val="825ECD7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E884A36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B60C5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01036"/>
    <w:multiLevelType w:val="hybridMultilevel"/>
    <w:tmpl w:val="58984C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FED0C85"/>
    <w:multiLevelType w:val="hybridMultilevel"/>
    <w:tmpl w:val="1ED8BD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5"/>
  </w:num>
  <w:num w:numId="18">
    <w:abstractNumId w:val="23"/>
  </w:num>
  <w:num w:numId="19">
    <w:abstractNumId w:val="12"/>
  </w:num>
  <w:num w:numId="20">
    <w:abstractNumId w:val="22"/>
  </w:num>
  <w:num w:numId="21">
    <w:abstractNumId w:val="25"/>
  </w:num>
  <w:num w:numId="22">
    <w:abstractNumId w:val="21"/>
  </w:num>
  <w:num w:numId="23">
    <w:abstractNumId w:val="13"/>
  </w:num>
  <w:num w:numId="24">
    <w:abstractNumId w:val="14"/>
  </w:num>
  <w:num w:numId="25">
    <w:abstractNumId w:val="20"/>
  </w:num>
  <w:num w:numId="26">
    <w:abstractNumId w:val="17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B9"/>
    <w:rsid w:val="00017100"/>
    <w:rsid w:val="00057388"/>
    <w:rsid w:val="0006522E"/>
    <w:rsid w:val="000801FA"/>
    <w:rsid w:val="00080BB9"/>
    <w:rsid w:val="0009635D"/>
    <w:rsid w:val="000A19C0"/>
    <w:rsid w:val="000A50D5"/>
    <w:rsid w:val="000B004A"/>
    <w:rsid w:val="000D3389"/>
    <w:rsid w:val="00172BEC"/>
    <w:rsid w:val="00174399"/>
    <w:rsid w:val="001829C7"/>
    <w:rsid w:val="001B2F49"/>
    <w:rsid w:val="001B6FBA"/>
    <w:rsid w:val="001D29DB"/>
    <w:rsid w:val="00203F03"/>
    <w:rsid w:val="00205C06"/>
    <w:rsid w:val="002245C1"/>
    <w:rsid w:val="00246AA7"/>
    <w:rsid w:val="00247691"/>
    <w:rsid w:val="002542DD"/>
    <w:rsid w:val="002554CD"/>
    <w:rsid w:val="0025743E"/>
    <w:rsid w:val="00266260"/>
    <w:rsid w:val="00276175"/>
    <w:rsid w:val="00285D1E"/>
    <w:rsid w:val="00293B83"/>
    <w:rsid w:val="002944C0"/>
    <w:rsid w:val="002A59D3"/>
    <w:rsid w:val="002B4294"/>
    <w:rsid w:val="002B7733"/>
    <w:rsid w:val="002D4881"/>
    <w:rsid w:val="002F5A94"/>
    <w:rsid w:val="00321AD5"/>
    <w:rsid w:val="003268AD"/>
    <w:rsid w:val="00333D0D"/>
    <w:rsid w:val="003803AD"/>
    <w:rsid w:val="003939EA"/>
    <w:rsid w:val="003D7C74"/>
    <w:rsid w:val="003E4559"/>
    <w:rsid w:val="003F021E"/>
    <w:rsid w:val="003F4E39"/>
    <w:rsid w:val="0040182D"/>
    <w:rsid w:val="0040768C"/>
    <w:rsid w:val="004162C8"/>
    <w:rsid w:val="004546EA"/>
    <w:rsid w:val="0045592A"/>
    <w:rsid w:val="0046221B"/>
    <w:rsid w:val="004679DF"/>
    <w:rsid w:val="004A7795"/>
    <w:rsid w:val="004C049F"/>
    <w:rsid w:val="004C57BD"/>
    <w:rsid w:val="005000E2"/>
    <w:rsid w:val="00505FCD"/>
    <w:rsid w:val="00566BC2"/>
    <w:rsid w:val="005C62FA"/>
    <w:rsid w:val="005E3205"/>
    <w:rsid w:val="00600111"/>
    <w:rsid w:val="00613FDF"/>
    <w:rsid w:val="006347E0"/>
    <w:rsid w:val="00667E9F"/>
    <w:rsid w:val="006A3CE7"/>
    <w:rsid w:val="006B3968"/>
    <w:rsid w:val="006C48BC"/>
    <w:rsid w:val="006C6CA3"/>
    <w:rsid w:val="006F2327"/>
    <w:rsid w:val="00706DAA"/>
    <w:rsid w:val="00712B05"/>
    <w:rsid w:val="007132F2"/>
    <w:rsid w:val="007133A3"/>
    <w:rsid w:val="007226AC"/>
    <w:rsid w:val="00731CFB"/>
    <w:rsid w:val="00742675"/>
    <w:rsid w:val="00766FCE"/>
    <w:rsid w:val="00781979"/>
    <w:rsid w:val="007A17E0"/>
    <w:rsid w:val="007A4D8C"/>
    <w:rsid w:val="007D2505"/>
    <w:rsid w:val="007D4423"/>
    <w:rsid w:val="007E4B85"/>
    <w:rsid w:val="00800EA4"/>
    <w:rsid w:val="00826F8F"/>
    <w:rsid w:val="008340A0"/>
    <w:rsid w:val="00862451"/>
    <w:rsid w:val="008C49BC"/>
    <w:rsid w:val="008F6445"/>
    <w:rsid w:val="00917CDD"/>
    <w:rsid w:val="009217FC"/>
    <w:rsid w:val="00935526"/>
    <w:rsid w:val="0097512B"/>
    <w:rsid w:val="0098294F"/>
    <w:rsid w:val="00995A1F"/>
    <w:rsid w:val="009F288F"/>
    <w:rsid w:val="00A21853"/>
    <w:rsid w:val="00A51360"/>
    <w:rsid w:val="00A57089"/>
    <w:rsid w:val="00A75B2F"/>
    <w:rsid w:val="00A80DF4"/>
    <w:rsid w:val="00A8169A"/>
    <w:rsid w:val="00A87133"/>
    <w:rsid w:val="00AA5CE5"/>
    <w:rsid w:val="00AD2A86"/>
    <w:rsid w:val="00AD38AB"/>
    <w:rsid w:val="00AE18C8"/>
    <w:rsid w:val="00AE2C23"/>
    <w:rsid w:val="00B0119A"/>
    <w:rsid w:val="00B0378D"/>
    <w:rsid w:val="00B05230"/>
    <w:rsid w:val="00B95AAB"/>
    <w:rsid w:val="00BB5482"/>
    <w:rsid w:val="00BE5289"/>
    <w:rsid w:val="00C6554A"/>
    <w:rsid w:val="00C90A97"/>
    <w:rsid w:val="00CA1495"/>
    <w:rsid w:val="00CC6A11"/>
    <w:rsid w:val="00CE2744"/>
    <w:rsid w:val="00CF0D64"/>
    <w:rsid w:val="00D016C3"/>
    <w:rsid w:val="00D301C5"/>
    <w:rsid w:val="00D370F6"/>
    <w:rsid w:val="00D46F82"/>
    <w:rsid w:val="00D55551"/>
    <w:rsid w:val="00D56D65"/>
    <w:rsid w:val="00D71EC0"/>
    <w:rsid w:val="00D85E4F"/>
    <w:rsid w:val="00E15875"/>
    <w:rsid w:val="00E27C66"/>
    <w:rsid w:val="00E363EF"/>
    <w:rsid w:val="00E4743E"/>
    <w:rsid w:val="00E543CB"/>
    <w:rsid w:val="00E54DC4"/>
    <w:rsid w:val="00E616F1"/>
    <w:rsid w:val="00E82801"/>
    <w:rsid w:val="00E93A26"/>
    <w:rsid w:val="00EA40CF"/>
    <w:rsid w:val="00EB0E83"/>
    <w:rsid w:val="00EC1C00"/>
    <w:rsid w:val="00ED7A19"/>
    <w:rsid w:val="00ED7C44"/>
    <w:rsid w:val="00EF0E8C"/>
    <w:rsid w:val="00EF487F"/>
    <w:rsid w:val="00F5785E"/>
    <w:rsid w:val="00F92794"/>
    <w:rsid w:val="00FD0EEF"/>
    <w:rsid w:val="00FE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BC4F2-8DEF-458F-9264-A3967580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E9F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7BD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240"/>
      <w:outlineLvl w:val="0"/>
    </w:pPr>
    <w:rPr>
      <w:rFonts w:cs="Calibri"/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743E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24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733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33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33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33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33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BD"/>
    <w:rPr>
      <w:rFonts w:ascii="Calibri" w:hAnsi="Calibri" w:cs="Calibri"/>
      <w:caps/>
      <w:color w:val="FFFFFF" w:themeColor="background1"/>
      <w:spacing w:val="15"/>
      <w:sz w:val="24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743E"/>
    <w:rPr>
      <w:rFonts w:ascii="Calibri" w:hAnsi="Calibri"/>
      <w:caps/>
      <w:spacing w:val="15"/>
      <w:sz w:val="22"/>
      <w:shd w:val="clear" w:color="auto" w:fill="ECF0E9" w:themeFill="accent1" w:themeFillTint="33"/>
    </w:rPr>
  </w:style>
  <w:style w:type="paragraph" w:customStyle="1" w:styleId="ContactInfo">
    <w:name w:val="Contact Info"/>
    <w:basedOn w:val="Normal"/>
    <w:uiPriority w:val="4"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7733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733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B7733"/>
    <w:rPr>
      <w:caps/>
      <w:color w:val="595959" w:themeColor="text1" w:themeTint="A6"/>
      <w:spacing w:val="10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7733"/>
    <w:rPr>
      <w:caps/>
      <w:color w:val="526041" w:themeColor="accent1" w:themeShade="7F"/>
      <w:spacing w:val="1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3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2B7733"/>
    <w:rPr>
      <w:b/>
      <w:bCs/>
      <w:caps/>
      <w:color w:val="52604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33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33"/>
    <w:rPr>
      <w:color w:val="A5B592" w:themeColor="accent1"/>
      <w:sz w:val="24"/>
      <w:szCs w:val="24"/>
    </w:rPr>
  </w:style>
  <w:style w:type="character" w:styleId="IntenseReference">
    <w:name w:val="Intense Reference"/>
    <w:uiPriority w:val="32"/>
    <w:qFormat/>
    <w:rsid w:val="002B7733"/>
    <w:rPr>
      <w:b/>
      <w:bCs/>
      <w:i/>
      <w:iCs/>
      <w:caps/>
      <w:color w:val="A5B59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7733"/>
    <w:rPr>
      <w:b/>
      <w:bCs/>
      <w:color w:val="7C9163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7C9163" w:themeColor="accent1" w:themeShade="BF"/>
        <w:left w:val="single" w:sz="2" w:space="10" w:color="7C9163" w:themeColor="accent1" w:themeShade="BF"/>
        <w:bottom w:val="single" w:sz="2" w:space="10" w:color="7C9163" w:themeColor="accent1" w:themeShade="BF"/>
        <w:right w:val="single" w:sz="2" w:space="10" w:color="7C9163" w:themeColor="accent1" w:themeShade="BF"/>
      </w:pBdr>
      <w:ind w:left="1152" w:right="1152"/>
    </w:pPr>
    <w:rPr>
      <w:i/>
      <w:iCs/>
      <w:color w:val="7C9163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7C9163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7A610D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33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33"/>
    <w:rPr>
      <w:caps/>
      <w:color w:val="7C9163" w:themeColor="accent1" w:themeShade="BF"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33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33"/>
    <w:rPr>
      <w:caps/>
      <w:color w:val="7C9163" w:themeColor="accent1" w:themeShade="BF"/>
      <w:spacing w:val="10"/>
    </w:rPr>
  </w:style>
  <w:style w:type="character" w:styleId="Strong">
    <w:name w:val="Strong"/>
    <w:uiPriority w:val="22"/>
    <w:qFormat/>
    <w:rsid w:val="002B7733"/>
    <w:rPr>
      <w:b/>
      <w:bCs/>
    </w:rPr>
  </w:style>
  <w:style w:type="character" w:styleId="Emphasis">
    <w:name w:val="Emphasis"/>
    <w:uiPriority w:val="20"/>
    <w:qFormat/>
    <w:rsid w:val="002B7733"/>
    <w:rPr>
      <w:caps/>
      <w:color w:val="526041" w:themeColor="accent1" w:themeShade="7F"/>
      <w:spacing w:val="5"/>
    </w:rPr>
  </w:style>
  <w:style w:type="paragraph" w:styleId="NoSpacing">
    <w:name w:val="No Spacing"/>
    <w:basedOn w:val="Normal"/>
    <w:uiPriority w:val="1"/>
    <w:qFormat/>
    <w:rsid w:val="002476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77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7733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2B7733"/>
    <w:rPr>
      <w:i/>
      <w:iCs/>
      <w:color w:val="526041" w:themeColor="accent1" w:themeShade="7F"/>
    </w:rPr>
  </w:style>
  <w:style w:type="character" w:styleId="SubtleReference">
    <w:name w:val="Subtle Reference"/>
    <w:uiPriority w:val="31"/>
    <w:qFormat/>
    <w:rsid w:val="002B7733"/>
    <w:rPr>
      <w:b/>
      <w:bCs/>
      <w:color w:val="A5B592" w:themeColor="accent1"/>
    </w:rPr>
  </w:style>
  <w:style w:type="character" w:styleId="BookTitle">
    <w:name w:val="Book Title"/>
    <w:uiPriority w:val="33"/>
    <w:qFormat/>
    <w:rsid w:val="002B77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B77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4D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44C0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247691"/>
    <w:pPr>
      <w:ind w:left="720"/>
      <w:contextualSpacing/>
    </w:pPr>
  </w:style>
  <w:style w:type="table" w:styleId="TableGrid">
    <w:name w:val="Table Grid"/>
    <w:basedOn w:val="TableNormal"/>
    <w:uiPriority w:val="39"/>
    <w:rsid w:val="00321AD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31383-552D-493E-B346-CBFA1E10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567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Broens</dc:creator>
  <cp:keywords/>
  <dc:description/>
  <cp:lastModifiedBy>Michelle Broens</cp:lastModifiedBy>
  <cp:revision>51</cp:revision>
  <dcterms:created xsi:type="dcterms:W3CDTF">2017-01-15T16:07:00Z</dcterms:created>
  <dcterms:modified xsi:type="dcterms:W3CDTF">2017-06-02T10:13:00Z</dcterms:modified>
</cp:coreProperties>
</file>